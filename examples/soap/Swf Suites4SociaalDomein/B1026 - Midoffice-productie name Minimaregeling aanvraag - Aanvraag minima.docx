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10D" w:rsidRDefault="007D1CA2" w:rsidP="007F3418">
      <w:pPr>
        <w:pStyle w:val="Kop1"/>
        <w:ind w:firstLine="0"/>
      </w:pPr>
      <w:r>
        <w:t>Zaaksysteem</w:t>
      </w:r>
      <w:r w:rsidR="0025710D">
        <w:t xml:space="preserve"> </w:t>
      </w:r>
      <w:r w:rsidR="006D4125">
        <w:t xml:space="preserve">in </w:t>
      </w:r>
      <w:r w:rsidR="0025710D">
        <w:t>productie</w:t>
      </w:r>
      <w:r w:rsidR="009517C2">
        <w:t xml:space="preserve"> </w:t>
      </w:r>
      <w:r w:rsidR="0025710D">
        <w:t>name zaaktype</w:t>
      </w:r>
      <w:r w:rsidR="00D5757D">
        <w:t xml:space="preserve"> </w:t>
      </w:r>
      <w:r w:rsidR="00883266">
        <w:t>Minimaregeling aanvraag</w:t>
      </w:r>
    </w:p>
    <w:p w:rsidR="0025710D" w:rsidRDefault="00A341AE" w:rsidP="00082B12">
      <w:pPr>
        <w:pStyle w:val="Kop2"/>
        <w:ind w:firstLine="0"/>
      </w:pPr>
      <w:r>
        <w:t>Goedkeuring</w:t>
      </w:r>
      <w:r w:rsidR="00082B12">
        <w:t xml:space="preserve"> voor het in productie</w:t>
      </w:r>
      <w:r w:rsidR="009517C2">
        <w:t xml:space="preserve"> </w:t>
      </w:r>
      <w:r w:rsidR="00082B12">
        <w:t>nemen</w:t>
      </w:r>
    </w:p>
    <w:p w:rsidR="00694162" w:rsidRPr="00694162" w:rsidRDefault="00694162" w:rsidP="00694162">
      <w:pPr>
        <w:rPr>
          <w:i/>
        </w:rPr>
      </w:pPr>
      <w:r w:rsidRPr="00694162">
        <w:rPr>
          <w:i/>
        </w:rPr>
        <w:t>Attentie:</w:t>
      </w:r>
      <w:r w:rsidR="006D4125">
        <w:rPr>
          <w:i/>
        </w:rPr>
        <w:t xml:space="preserve"> </w:t>
      </w:r>
      <w:r w:rsidRPr="00694162">
        <w:rPr>
          <w:i/>
        </w:rPr>
        <w:t xml:space="preserve">dit document </w:t>
      </w:r>
      <w:r w:rsidR="007D1CA2">
        <w:rPr>
          <w:i/>
        </w:rPr>
        <w:t xml:space="preserve">kan </w:t>
      </w:r>
      <w:r w:rsidRPr="00694162">
        <w:rPr>
          <w:i/>
        </w:rPr>
        <w:t>vertrouwelijke informatie</w:t>
      </w:r>
      <w:r w:rsidR="007D1CA2">
        <w:rPr>
          <w:i/>
        </w:rPr>
        <w:t xml:space="preserve"> bevatten</w:t>
      </w:r>
      <w:r>
        <w:rPr>
          <w:i/>
        </w:rPr>
        <w:t>!</w:t>
      </w:r>
    </w:p>
    <w:p w:rsidR="00694162" w:rsidRDefault="00694162" w:rsidP="00694162"/>
    <w:tbl>
      <w:tblPr>
        <w:tblW w:w="1050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5"/>
        <w:gridCol w:w="5498"/>
        <w:gridCol w:w="2288"/>
      </w:tblGrid>
      <w:tr w:rsidR="0025710D" w:rsidRPr="0025710D" w:rsidTr="00A341AE">
        <w:trPr>
          <w:trHeight w:val="255"/>
        </w:trPr>
        <w:tc>
          <w:tcPr>
            <w:tcW w:w="285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hideMark/>
          </w:tcPr>
          <w:p w:rsidR="0025710D" w:rsidRPr="0025710D" w:rsidRDefault="0025710D" w:rsidP="0025710D">
            <w:pPr>
              <w:rPr>
                <w:rFonts w:ascii="Verdana" w:hAnsi="Verdana" w:cs="Times New Roman"/>
                <w:color w:val="000000"/>
                <w:szCs w:val="20"/>
              </w:rPr>
            </w:pPr>
            <w:r w:rsidRPr="0025710D">
              <w:rPr>
                <w:rFonts w:ascii="Verdana" w:hAnsi="Verdana" w:cs="Times New Roman"/>
                <w:color w:val="000000"/>
                <w:szCs w:val="20"/>
              </w:rPr>
              <w:t>Proces naam</w:t>
            </w:r>
          </w:p>
        </w:tc>
        <w:tc>
          <w:tcPr>
            <w:tcW w:w="567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hideMark/>
          </w:tcPr>
          <w:p w:rsidR="0025710D" w:rsidRPr="0025710D" w:rsidRDefault="005909E8" w:rsidP="00883266">
            <w:pPr>
              <w:rPr>
                <w:rFonts w:ascii="Verdana" w:hAnsi="Verdana" w:cs="Times New Roman"/>
                <w:b/>
                <w:color w:val="000000"/>
                <w:szCs w:val="20"/>
              </w:rPr>
            </w:pPr>
            <w:r w:rsidRPr="005909E8">
              <w:rPr>
                <w:rFonts w:ascii="Verdana" w:hAnsi="Verdana" w:cs="Times New Roman"/>
                <w:b/>
                <w:color w:val="000000"/>
                <w:szCs w:val="20"/>
              </w:rPr>
              <w:t xml:space="preserve">Aanvraag </w:t>
            </w:r>
            <w:r w:rsidR="00883266">
              <w:rPr>
                <w:rFonts w:ascii="Verdana" w:hAnsi="Verdana" w:cs="Times New Roman"/>
                <w:b/>
                <w:color w:val="000000"/>
                <w:szCs w:val="20"/>
              </w:rPr>
              <w:t>minima</w:t>
            </w:r>
          </w:p>
        </w:tc>
        <w:tc>
          <w:tcPr>
            <w:tcW w:w="198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hideMark/>
          </w:tcPr>
          <w:p w:rsidR="0025710D" w:rsidRPr="0025710D" w:rsidRDefault="0025710D" w:rsidP="0025710D">
            <w:pPr>
              <w:rPr>
                <w:rFonts w:ascii="Verdana" w:hAnsi="Verdana" w:cs="Times New Roman"/>
                <w:color w:val="000000"/>
                <w:szCs w:val="20"/>
              </w:rPr>
            </w:pPr>
            <w:r w:rsidRPr="0025710D">
              <w:rPr>
                <w:rFonts w:ascii="Verdana" w:hAnsi="Verdana" w:cs="Times New Roman"/>
                <w:color w:val="000000"/>
                <w:szCs w:val="20"/>
              </w:rPr>
              <w:t>Akkoord</w:t>
            </w:r>
            <w:r w:rsidR="00A341AE">
              <w:rPr>
                <w:rFonts w:ascii="Verdana" w:hAnsi="Verdana" w:cs="Times New Roman"/>
                <w:color w:val="000000"/>
                <w:szCs w:val="20"/>
              </w:rPr>
              <w:t xml:space="preserve"> datum</w:t>
            </w:r>
          </w:p>
        </w:tc>
      </w:tr>
      <w:tr w:rsidR="0025710D" w:rsidRPr="0025710D" w:rsidTr="00A341AE">
        <w:trPr>
          <w:trHeight w:val="255"/>
        </w:trPr>
        <w:tc>
          <w:tcPr>
            <w:tcW w:w="285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hideMark/>
          </w:tcPr>
          <w:p w:rsidR="0025710D" w:rsidRPr="0025710D" w:rsidRDefault="0025710D" w:rsidP="0025710D">
            <w:pPr>
              <w:rPr>
                <w:rFonts w:ascii="Verdana" w:hAnsi="Verdana" w:cs="Times New Roman"/>
                <w:color w:val="000000"/>
                <w:szCs w:val="20"/>
              </w:rPr>
            </w:pPr>
            <w:r w:rsidRPr="0025710D">
              <w:rPr>
                <w:rFonts w:ascii="Verdana" w:hAnsi="Verdana" w:cs="Times New Roman"/>
                <w:color w:val="000000"/>
                <w:szCs w:val="20"/>
              </w:rPr>
              <w:t>Proces eigenaar</w:t>
            </w:r>
          </w:p>
        </w:tc>
        <w:tc>
          <w:tcPr>
            <w:tcW w:w="567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hideMark/>
          </w:tcPr>
          <w:p w:rsidR="0025710D" w:rsidRPr="0025710D" w:rsidRDefault="00B16595" w:rsidP="00B10FEC">
            <w:pPr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Teammanager Backoffice Sociaal Domein</w:t>
            </w:r>
          </w:p>
        </w:tc>
        <w:tc>
          <w:tcPr>
            <w:tcW w:w="198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hideMark/>
          </w:tcPr>
          <w:p w:rsidR="0025710D" w:rsidRPr="0025710D" w:rsidRDefault="007D1CA2" w:rsidP="0025710D">
            <w:pPr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${datum akkoord proces eigenaar}</w:t>
            </w:r>
          </w:p>
        </w:tc>
      </w:tr>
      <w:tr w:rsidR="0025710D" w:rsidRPr="0025710D" w:rsidTr="00A341AE">
        <w:trPr>
          <w:trHeight w:val="255"/>
        </w:trPr>
        <w:tc>
          <w:tcPr>
            <w:tcW w:w="285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hideMark/>
          </w:tcPr>
          <w:p w:rsidR="0025710D" w:rsidRPr="0025710D" w:rsidRDefault="0025710D" w:rsidP="0025710D">
            <w:pPr>
              <w:rPr>
                <w:rFonts w:ascii="Verdana" w:hAnsi="Verdana" w:cs="Times New Roman"/>
                <w:color w:val="000000"/>
                <w:szCs w:val="20"/>
              </w:rPr>
            </w:pPr>
            <w:r w:rsidRPr="0025710D">
              <w:rPr>
                <w:rFonts w:ascii="Verdana" w:hAnsi="Verdana" w:cs="Times New Roman"/>
                <w:color w:val="000000"/>
                <w:szCs w:val="20"/>
              </w:rPr>
              <w:t>Proces beheerder</w:t>
            </w:r>
          </w:p>
        </w:tc>
        <w:tc>
          <w:tcPr>
            <w:tcW w:w="567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hideMark/>
          </w:tcPr>
          <w:p w:rsidR="0025710D" w:rsidRPr="0025710D" w:rsidRDefault="00B16595" w:rsidP="00B10FEC">
            <w:pPr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Procesbeheerder Backoffice Sociaal Domein</w:t>
            </w:r>
          </w:p>
        </w:tc>
        <w:tc>
          <w:tcPr>
            <w:tcW w:w="198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hideMark/>
          </w:tcPr>
          <w:p w:rsidR="0025710D" w:rsidRPr="0025710D" w:rsidRDefault="007D1CA2" w:rsidP="0025710D">
            <w:pPr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${datum akkoord proces beheerder}</w:t>
            </w:r>
          </w:p>
        </w:tc>
      </w:tr>
      <w:tr w:rsidR="007D1CA2" w:rsidRPr="0025710D" w:rsidTr="00A341AE">
        <w:trPr>
          <w:trHeight w:val="255"/>
        </w:trPr>
        <w:tc>
          <w:tcPr>
            <w:tcW w:w="285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hideMark/>
          </w:tcPr>
          <w:p w:rsidR="007D1CA2" w:rsidRPr="0025710D" w:rsidRDefault="007D1CA2" w:rsidP="007D1CA2">
            <w:pPr>
              <w:rPr>
                <w:rFonts w:ascii="Verdana" w:hAnsi="Verdana" w:cs="Times New Roman"/>
                <w:color w:val="000000"/>
                <w:szCs w:val="20"/>
              </w:rPr>
            </w:pPr>
            <w:r w:rsidRPr="0025710D">
              <w:rPr>
                <w:rFonts w:ascii="Verdana" w:hAnsi="Verdana" w:cs="Times New Roman"/>
                <w:color w:val="000000"/>
                <w:szCs w:val="20"/>
              </w:rPr>
              <w:t>Functioneel beheerder</w:t>
            </w:r>
          </w:p>
        </w:tc>
        <w:tc>
          <w:tcPr>
            <w:tcW w:w="567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hideMark/>
          </w:tcPr>
          <w:p w:rsidR="007D1CA2" w:rsidRPr="0025710D" w:rsidRDefault="00B16595" w:rsidP="007D1CA2">
            <w:pPr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Functioneelbeheerder Sociaal Domein</w:t>
            </w:r>
          </w:p>
        </w:tc>
        <w:tc>
          <w:tcPr>
            <w:tcW w:w="198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hideMark/>
          </w:tcPr>
          <w:p w:rsidR="007D1CA2" w:rsidRPr="0025710D" w:rsidRDefault="007D1CA2" w:rsidP="007D1CA2">
            <w:pPr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${datum akkoord functioneel</w:t>
            </w:r>
            <w:r w:rsidR="00F17E97">
              <w:rPr>
                <w:rFonts w:ascii="Verdana" w:hAnsi="Verdana" w:cs="Times New Roman"/>
                <w:color w:val="000000"/>
                <w:szCs w:val="20"/>
              </w:rPr>
              <w:t xml:space="preserve"> </w:t>
            </w:r>
            <w:r>
              <w:rPr>
                <w:rFonts w:ascii="Verdana" w:hAnsi="Verdana" w:cs="Times New Roman"/>
                <w:color w:val="000000"/>
                <w:szCs w:val="20"/>
              </w:rPr>
              <w:t>beheerder</w:t>
            </w:r>
            <w:r w:rsidR="00B16595">
              <w:rPr>
                <w:rFonts w:ascii="Verdana" w:hAnsi="Verdana" w:cs="Times New Roman"/>
                <w:color w:val="000000"/>
                <w:szCs w:val="20"/>
              </w:rPr>
              <w:t>-tsa</w:t>
            </w:r>
            <w:r>
              <w:rPr>
                <w:rFonts w:ascii="Verdana" w:hAnsi="Verdana" w:cs="Times New Roman"/>
                <w:color w:val="000000"/>
                <w:szCs w:val="20"/>
              </w:rPr>
              <w:t>}</w:t>
            </w:r>
          </w:p>
        </w:tc>
      </w:tr>
      <w:tr w:rsidR="0025710D" w:rsidRPr="0025710D" w:rsidTr="00A341AE">
        <w:trPr>
          <w:trHeight w:val="255"/>
        </w:trPr>
        <w:tc>
          <w:tcPr>
            <w:tcW w:w="285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hideMark/>
          </w:tcPr>
          <w:p w:rsidR="0025710D" w:rsidRPr="0025710D" w:rsidRDefault="0025710D" w:rsidP="0025710D">
            <w:pPr>
              <w:rPr>
                <w:rFonts w:ascii="Verdana" w:hAnsi="Verdana" w:cs="Times New Roman"/>
                <w:color w:val="000000"/>
                <w:szCs w:val="20"/>
              </w:rPr>
            </w:pPr>
            <w:r w:rsidRPr="0025710D">
              <w:rPr>
                <w:rFonts w:ascii="Verdana" w:hAnsi="Verdana" w:cs="Times New Roman"/>
                <w:color w:val="000000"/>
                <w:szCs w:val="20"/>
              </w:rPr>
              <w:t>Zaaktype registrator</w:t>
            </w:r>
          </w:p>
        </w:tc>
        <w:tc>
          <w:tcPr>
            <w:tcW w:w="567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hideMark/>
          </w:tcPr>
          <w:p w:rsidR="0025710D" w:rsidRPr="0025710D" w:rsidRDefault="00B16595" w:rsidP="0025710D">
            <w:pPr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Gegevensbeheerder INavigator</w:t>
            </w:r>
          </w:p>
        </w:tc>
        <w:tc>
          <w:tcPr>
            <w:tcW w:w="198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hideMark/>
          </w:tcPr>
          <w:p w:rsidR="0025710D" w:rsidRPr="0025710D" w:rsidRDefault="00B16595" w:rsidP="00B16595">
            <w:pPr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${datum akkoord-ztc</w:t>
            </w:r>
            <w:r w:rsidR="007D1CA2">
              <w:rPr>
                <w:rFonts w:ascii="Verdana" w:hAnsi="Verdana" w:cs="Times New Roman"/>
                <w:color w:val="000000"/>
                <w:szCs w:val="20"/>
              </w:rPr>
              <w:t>}</w:t>
            </w:r>
          </w:p>
        </w:tc>
      </w:tr>
      <w:tr w:rsidR="0025710D" w:rsidRPr="0025710D" w:rsidTr="00A341AE">
        <w:trPr>
          <w:trHeight w:val="255"/>
        </w:trPr>
        <w:tc>
          <w:tcPr>
            <w:tcW w:w="285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hideMark/>
          </w:tcPr>
          <w:p w:rsidR="0025710D" w:rsidRPr="0025710D" w:rsidRDefault="007D1CA2" w:rsidP="0025710D">
            <w:pPr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Zaaksysteem</w:t>
            </w:r>
            <w:r w:rsidR="0025710D" w:rsidRPr="0025710D">
              <w:rPr>
                <w:rFonts w:ascii="Verdana" w:hAnsi="Verdana" w:cs="Times New Roman"/>
                <w:color w:val="000000"/>
                <w:szCs w:val="20"/>
              </w:rPr>
              <w:t xml:space="preserve"> beheerder</w:t>
            </w:r>
          </w:p>
        </w:tc>
        <w:tc>
          <w:tcPr>
            <w:tcW w:w="567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hideMark/>
          </w:tcPr>
          <w:p w:rsidR="0025710D" w:rsidRPr="0025710D" w:rsidRDefault="00B16595" w:rsidP="0025710D">
            <w:pPr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Functioneelbeheerder Zaaksysteem</w:t>
            </w:r>
          </w:p>
        </w:tc>
        <w:tc>
          <w:tcPr>
            <w:tcW w:w="198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hideMark/>
          </w:tcPr>
          <w:p w:rsidR="0025710D" w:rsidRPr="0025710D" w:rsidRDefault="00B16595" w:rsidP="00B16595">
            <w:pPr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${datum akkoord functioneelbeheerder-zaaksysteem</w:t>
            </w:r>
            <w:r w:rsidR="007D1CA2">
              <w:rPr>
                <w:rFonts w:ascii="Verdana" w:hAnsi="Verdana" w:cs="Times New Roman"/>
                <w:color w:val="000000"/>
                <w:szCs w:val="20"/>
              </w:rPr>
              <w:t>}</w:t>
            </w:r>
          </w:p>
        </w:tc>
      </w:tr>
    </w:tbl>
    <w:p w:rsidR="00046399" w:rsidRDefault="00046399" w:rsidP="00082B12">
      <w:pPr>
        <w:pStyle w:val="Kop2"/>
        <w:ind w:firstLine="0"/>
      </w:pPr>
    </w:p>
    <w:p w:rsidR="00716DE8" w:rsidRDefault="00716DE8" w:rsidP="00082B12">
      <w:pPr>
        <w:pStyle w:val="Kop2"/>
        <w:ind w:firstLine="0"/>
      </w:pPr>
      <w:r>
        <w:t>Applicaties</w:t>
      </w:r>
    </w:p>
    <w:tbl>
      <w:tblPr>
        <w:tblW w:w="1055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6"/>
        <w:gridCol w:w="5415"/>
        <w:gridCol w:w="2410"/>
      </w:tblGrid>
      <w:tr w:rsidR="00716DE8" w:rsidRPr="0025710D" w:rsidTr="007D1CA2">
        <w:trPr>
          <w:trHeight w:val="255"/>
        </w:trPr>
        <w:tc>
          <w:tcPr>
            <w:tcW w:w="272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</w:tcPr>
          <w:p w:rsidR="00716DE8" w:rsidRPr="0025710D" w:rsidRDefault="00716DE8" w:rsidP="001A3E4E">
            <w:pPr>
              <w:rPr>
                <w:rFonts w:ascii="Verdana" w:hAnsi="Verdana" w:cs="Times New Roman"/>
                <w:color w:val="000000"/>
                <w:szCs w:val="20"/>
              </w:rPr>
            </w:pPr>
          </w:p>
        </w:tc>
        <w:tc>
          <w:tcPr>
            <w:tcW w:w="54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</w:tcPr>
          <w:p w:rsidR="00716DE8" w:rsidRPr="0025710D" w:rsidRDefault="00716DE8" w:rsidP="001A3E4E">
            <w:pPr>
              <w:rPr>
                <w:rFonts w:ascii="Verdana" w:hAnsi="Verdana" w:cs="Times New Roman"/>
                <w:b/>
                <w:color w:val="00000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</w:tcPr>
          <w:p w:rsidR="00716DE8" w:rsidRPr="0025710D" w:rsidRDefault="00716DE8" w:rsidP="001A3E4E">
            <w:pPr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Gecontroleerd</w:t>
            </w:r>
          </w:p>
        </w:tc>
      </w:tr>
      <w:tr w:rsidR="00716DE8" w:rsidRPr="0025710D" w:rsidTr="007D1CA2">
        <w:trPr>
          <w:trHeight w:val="255"/>
        </w:trPr>
        <w:tc>
          <w:tcPr>
            <w:tcW w:w="272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</w:tcPr>
          <w:p w:rsidR="00716DE8" w:rsidRPr="0025710D" w:rsidRDefault="001D1C07" w:rsidP="00B10FEC">
            <w:pPr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Suites voor het sociaal domein</w:t>
            </w:r>
          </w:p>
        </w:tc>
        <w:tc>
          <w:tcPr>
            <w:tcW w:w="54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</w:tcPr>
          <w:p w:rsidR="00716DE8" w:rsidRPr="0025710D" w:rsidRDefault="001D1C07" w:rsidP="001A3E4E">
            <w:pPr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2.2.1</w:t>
            </w:r>
          </w:p>
        </w:tc>
        <w:tc>
          <w:tcPr>
            <w:tcW w:w="24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</w:tcPr>
          <w:p w:rsidR="00716DE8" w:rsidRPr="0025710D" w:rsidRDefault="00B16595" w:rsidP="007D1CA2">
            <w:pPr>
              <w:tabs>
                <w:tab w:val="left" w:pos="1110"/>
              </w:tabs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Functioneelbeheerder Sociaal Domein</w:t>
            </w:r>
          </w:p>
        </w:tc>
      </w:tr>
      <w:tr w:rsidR="00716DE8" w:rsidRPr="0025710D" w:rsidTr="007D1CA2">
        <w:trPr>
          <w:trHeight w:val="255"/>
        </w:trPr>
        <w:tc>
          <w:tcPr>
            <w:tcW w:w="272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</w:tcPr>
          <w:p w:rsidR="00716DE8" w:rsidRPr="0025710D" w:rsidRDefault="0009089A" w:rsidP="001A3E4E">
            <w:pPr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Conductor</w:t>
            </w:r>
          </w:p>
        </w:tc>
        <w:tc>
          <w:tcPr>
            <w:tcW w:w="54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</w:tcPr>
          <w:p w:rsidR="00716DE8" w:rsidRPr="0025710D" w:rsidRDefault="0009089A" w:rsidP="001A3E4E">
            <w:pPr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3.2.</w:t>
            </w:r>
            <w:r w:rsidR="00F8278D">
              <w:rPr>
                <w:rFonts w:ascii="Verdana" w:hAnsi="Verdana" w:cs="Times New Roman"/>
                <w:color w:val="000000"/>
                <w:szCs w:val="20"/>
              </w:rPr>
              <w:t>6</w:t>
            </w:r>
          </w:p>
        </w:tc>
        <w:tc>
          <w:tcPr>
            <w:tcW w:w="24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</w:tcPr>
          <w:p w:rsidR="00716DE8" w:rsidRPr="0025710D" w:rsidRDefault="00B16595" w:rsidP="001A3E4E">
            <w:pPr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Functioneelbeheerder Zaaksysteem</w:t>
            </w:r>
          </w:p>
        </w:tc>
      </w:tr>
      <w:tr w:rsidR="00716DE8" w:rsidRPr="0025710D" w:rsidTr="007D1CA2">
        <w:trPr>
          <w:trHeight w:val="255"/>
        </w:trPr>
        <w:tc>
          <w:tcPr>
            <w:tcW w:w="272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</w:tcPr>
          <w:p w:rsidR="00716DE8" w:rsidRPr="0025710D" w:rsidRDefault="0009089A" w:rsidP="001A3E4E">
            <w:pPr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Key2Zaken</w:t>
            </w:r>
          </w:p>
        </w:tc>
        <w:tc>
          <w:tcPr>
            <w:tcW w:w="54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</w:tcPr>
          <w:p w:rsidR="00716DE8" w:rsidRPr="0025710D" w:rsidRDefault="00F8278D" w:rsidP="001A3E4E">
            <w:pPr>
              <w:rPr>
                <w:rFonts w:ascii="Verdana" w:hAnsi="Verdana" w:cs="Times New Roman"/>
                <w:color w:val="000000"/>
                <w:szCs w:val="20"/>
              </w:rPr>
            </w:pPr>
            <w:r w:rsidRPr="003F7D95">
              <w:rPr>
                <w:rFonts w:ascii="Verdana" w:hAnsi="Verdana" w:cs="Times New Roman"/>
                <w:color w:val="000000"/>
                <w:szCs w:val="20"/>
              </w:rPr>
              <w:t>3.2.3.5</w:t>
            </w:r>
          </w:p>
        </w:tc>
        <w:tc>
          <w:tcPr>
            <w:tcW w:w="24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</w:tcPr>
          <w:p w:rsidR="00716DE8" w:rsidRPr="0025710D" w:rsidRDefault="00B16595" w:rsidP="001A3E4E">
            <w:pPr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Functioneelbeheerder Zaaksysteem</w:t>
            </w:r>
          </w:p>
        </w:tc>
      </w:tr>
      <w:tr w:rsidR="00716DE8" w:rsidRPr="0025710D" w:rsidTr="007D1CA2">
        <w:trPr>
          <w:trHeight w:val="255"/>
        </w:trPr>
        <w:tc>
          <w:tcPr>
            <w:tcW w:w="272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</w:tcPr>
          <w:p w:rsidR="00716DE8" w:rsidRPr="0025710D" w:rsidRDefault="0009089A" w:rsidP="001A3E4E">
            <w:pPr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Corsa</w:t>
            </w:r>
          </w:p>
        </w:tc>
        <w:tc>
          <w:tcPr>
            <w:tcW w:w="54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</w:tcPr>
          <w:p w:rsidR="00716DE8" w:rsidRPr="0025710D" w:rsidRDefault="0073423F" w:rsidP="001A3E4E">
            <w:pPr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201</w:t>
            </w:r>
            <w:r w:rsidR="00B31D65">
              <w:rPr>
                <w:rFonts w:ascii="Verdana" w:hAnsi="Verdana" w:cs="Times New Roman"/>
                <w:color w:val="000000"/>
                <w:szCs w:val="20"/>
              </w:rPr>
              <w:t>5-1</w:t>
            </w:r>
          </w:p>
        </w:tc>
        <w:tc>
          <w:tcPr>
            <w:tcW w:w="24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</w:tcPr>
          <w:p w:rsidR="00716DE8" w:rsidRPr="0025710D" w:rsidRDefault="00B16595" w:rsidP="001A3E4E">
            <w:pPr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Functioneelbeheerder Zaaksysteem</w:t>
            </w:r>
          </w:p>
        </w:tc>
      </w:tr>
      <w:tr w:rsidR="00D5757D" w:rsidRPr="0025710D" w:rsidTr="00D5757D">
        <w:trPr>
          <w:trHeight w:val="255"/>
        </w:trPr>
        <w:tc>
          <w:tcPr>
            <w:tcW w:w="272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DBE5F1" w:themeFill="accent1" w:themeFillTint="33"/>
            <w:noWrap/>
          </w:tcPr>
          <w:p w:rsidR="00D5757D" w:rsidRDefault="00D5757D" w:rsidP="001A3E4E">
            <w:pPr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i-Navigator</w:t>
            </w:r>
          </w:p>
        </w:tc>
        <w:tc>
          <w:tcPr>
            <w:tcW w:w="54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DBE5F1" w:themeFill="accent1" w:themeFillTint="33"/>
            <w:noWrap/>
          </w:tcPr>
          <w:p w:rsidR="00D5757D" w:rsidRDefault="006965B8" w:rsidP="006965B8">
            <w:pPr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 xml:space="preserve">Versie: </w:t>
            </w:r>
            <w:r w:rsidR="00D5757D" w:rsidRPr="00D5757D">
              <w:rPr>
                <w:rFonts w:ascii="Verdana" w:hAnsi="Verdana" w:cs="Times New Roman"/>
                <w:color w:val="000000"/>
                <w:szCs w:val="20"/>
              </w:rPr>
              <w:t>iNavigator 3.1.0.2</w:t>
            </w:r>
            <w:r>
              <w:rPr>
                <w:rFonts w:ascii="Verdana" w:hAnsi="Verdana" w:cs="Times New Roman"/>
                <w:color w:val="000000"/>
                <w:szCs w:val="20"/>
              </w:rPr>
              <w:t>1</w:t>
            </w:r>
            <w:r w:rsidR="00D5757D" w:rsidRPr="00D5757D">
              <w:rPr>
                <w:rFonts w:ascii="Verdana" w:hAnsi="Verdana" w:cs="Times New Roman"/>
                <w:color w:val="000000"/>
                <w:szCs w:val="20"/>
              </w:rPr>
              <w:t>0 met patchlevel 2</w:t>
            </w:r>
            <w:r>
              <w:rPr>
                <w:rFonts w:ascii="Verdana" w:hAnsi="Verdana" w:cs="Times New Roman"/>
                <w:color w:val="000000"/>
                <w:szCs w:val="20"/>
              </w:rPr>
              <w:t>3</w:t>
            </w:r>
          </w:p>
          <w:p w:rsidR="006965B8" w:rsidRDefault="006965B8" w:rsidP="006965B8">
            <w:pPr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Model-versie: NL_GEMEENTEN met versie 25</w:t>
            </w:r>
          </w:p>
        </w:tc>
        <w:tc>
          <w:tcPr>
            <w:tcW w:w="24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DBE5F1" w:themeFill="accent1" w:themeFillTint="33"/>
            <w:noWrap/>
          </w:tcPr>
          <w:p w:rsidR="00D5757D" w:rsidRDefault="00B16595" w:rsidP="001A3E4E">
            <w:pPr>
              <w:rPr>
                <w:rFonts w:ascii="Verdana" w:hAnsi="Verdana" w:cs="Times New Roman"/>
                <w:color w:val="000000"/>
                <w:szCs w:val="20"/>
              </w:rPr>
            </w:pPr>
            <w:bookmarkStart w:id="0" w:name="_GoBack"/>
            <w:r>
              <w:rPr>
                <w:rFonts w:ascii="Verdana" w:hAnsi="Verdana" w:cs="Times New Roman"/>
                <w:color w:val="000000"/>
                <w:szCs w:val="20"/>
              </w:rPr>
              <w:t>Gegevensbeheerder INavigator</w:t>
            </w:r>
            <w:bookmarkEnd w:id="0"/>
          </w:p>
        </w:tc>
      </w:tr>
    </w:tbl>
    <w:p w:rsidR="00046399" w:rsidRDefault="00046399" w:rsidP="00F8278D">
      <w:pPr>
        <w:pStyle w:val="Kop2"/>
        <w:ind w:firstLine="0"/>
      </w:pPr>
    </w:p>
    <w:p w:rsidR="00F8278D" w:rsidRDefault="00F8278D" w:rsidP="00F8278D">
      <w:pPr>
        <w:pStyle w:val="Kop2"/>
        <w:ind w:firstLine="0"/>
      </w:pPr>
      <w:r>
        <w:t>Meta informatie</w:t>
      </w:r>
    </w:p>
    <w:tbl>
      <w:tblPr>
        <w:tblW w:w="1055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6"/>
        <w:gridCol w:w="5415"/>
        <w:gridCol w:w="2410"/>
      </w:tblGrid>
      <w:tr w:rsidR="00F8278D" w:rsidTr="007D1CA2">
        <w:trPr>
          <w:trHeight w:val="255"/>
        </w:trPr>
        <w:tc>
          <w:tcPr>
            <w:tcW w:w="272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DCE6F1"/>
            <w:noWrap/>
          </w:tcPr>
          <w:p w:rsidR="00F8278D" w:rsidRDefault="00F8278D" w:rsidP="00A33209">
            <w:pPr>
              <w:rPr>
                <w:rFonts w:ascii="Verdana" w:hAnsi="Verdana" w:cs="Times New Roman"/>
                <w:color w:val="000000"/>
                <w:szCs w:val="20"/>
              </w:rPr>
            </w:pPr>
          </w:p>
        </w:tc>
        <w:tc>
          <w:tcPr>
            <w:tcW w:w="54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DCE6F1"/>
            <w:noWrap/>
          </w:tcPr>
          <w:p w:rsidR="00F8278D" w:rsidRDefault="00F8278D" w:rsidP="00A33209">
            <w:pPr>
              <w:rPr>
                <w:rFonts w:ascii="Verdana" w:hAnsi="Verdana" w:cs="Times New Roman"/>
                <w:b/>
                <w:color w:val="00000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DCE6F1"/>
            <w:noWrap/>
            <w:hideMark/>
          </w:tcPr>
          <w:p w:rsidR="00F8278D" w:rsidRDefault="00F8278D" w:rsidP="00A33209">
            <w:pPr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Gecontroleerd</w:t>
            </w:r>
          </w:p>
        </w:tc>
      </w:tr>
      <w:tr w:rsidR="007D1CA2" w:rsidTr="007D1CA2">
        <w:trPr>
          <w:trHeight w:val="255"/>
        </w:trPr>
        <w:tc>
          <w:tcPr>
            <w:tcW w:w="272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hideMark/>
          </w:tcPr>
          <w:p w:rsidR="007D1CA2" w:rsidRPr="00AF0750" w:rsidRDefault="007D1CA2" w:rsidP="007D1CA2">
            <w:pPr>
              <w:rPr>
                <w:rFonts w:ascii="Verdana" w:hAnsi="Verdana" w:cs="Times New Roman"/>
                <w:szCs w:val="20"/>
              </w:rPr>
            </w:pPr>
            <w:r w:rsidRPr="00AF0750">
              <w:rPr>
                <w:rFonts w:ascii="Verdana" w:hAnsi="Verdana" w:cs="Times New Roman"/>
                <w:szCs w:val="20"/>
              </w:rPr>
              <w:t>Zich</w:t>
            </w:r>
            <w:r w:rsidR="003024F0">
              <w:rPr>
                <w:rFonts w:ascii="Verdana" w:hAnsi="Verdana" w:cs="Times New Roman"/>
                <w:szCs w:val="20"/>
              </w:rPr>
              <w:t>t</w:t>
            </w:r>
            <w:r w:rsidRPr="00AF0750">
              <w:rPr>
                <w:rFonts w:ascii="Verdana" w:hAnsi="Verdana" w:cs="Times New Roman"/>
                <w:szCs w:val="20"/>
              </w:rPr>
              <w:t>baar in KANA</w:t>
            </w:r>
          </w:p>
        </w:tc>
        <w:tc>
          <w:tcPr>
            <w:tcW w:w="54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hideMark/>
          </w:tcPr>
          <w:p w:rsidR="007D1CA2" w:rsidRPr="00AF0750" w:rsidRDefault="007D1CA2" w:rsidP="007D1CA2">
            <w:pPr>
              <w:rPr>
                <w:rFonts w:ascii="Verdana" w:hAnsi="Verdana" w:cs="Times New Roman"/>
                <w:szCs w:val="20"/>
              </w:rPr>
            </w:pPr>
            <w:r w:rsidRPr="00AF0750">
              <w:rPr>
                <w:rFonts w:ascii="Verdana" w:hAnsi="Verdana" w:cs="Times New Roman"/>
                <w:szCs w:val="20"/>
              </w:rPr>
              <w:t>Ja</w:t>
            </w:r>
          </w:p>
        </w:tc>
        <w:tc>
          <w:tcPr>
            <w:tcW w:w="24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</w:tcPr>
          <w:p w:rsidR="007D1CA2" w:rsidRPr="0025710D" w:rsidRDefault="001D1C07" w:rsidP="007D1CA2">
            <w:pPr>
              <w:tabs>
                <w:tab w:val="left" w:pos="1110"/>
              </w:tabs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Mohammed</w:t>
            </w:r>
          </w:p>
        </w:tc>
      </w:tr>
      <w:tr w:rsidR="007D1CA2" w:rsidTr="007D1CA2">
        <w:trPr>
          <w:trHeight w:val="255"/>
        </w:trPr>
        <w:tc>
          <w:tcPr>
            <w:tcW w:w="272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DCE6F1"/>
            <w:noWrap/>
            <w:hideMark/>
          </w:tcPr>
          <w:p w:rsidR="007D1CA2" w:rsidRPr="00AF0750" w:rsidRDefault="007D1CA2" w:rsidP="007D1CA2">
            <w:pPr>
              <w:rPr>
                <w:rFonts w:ascii="Verdana" w:hAnsi="Verdana" w:cs="Times New Roman"/>
                <w:szCs w:val="20"/>
              </w:rPr>
            </w:pPr>
            <w:r w:rsidRPr="00AF0750">
              <w:rPr>
                <w:rFonts w:ascii="Verdana" w:hAnsi="Verdana" w:cs="Times New Roman"/>
                <w:szCs w:val="20"/>
              </w:rPr>
              <w:t>Zichtbaar op MOLZ</w:t>
            </w:r>
          </w:p>
        </w:tc>
        <w:tc>
          <w:tcPr>
            <w:tcW w:w="54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DCE6F1"/>
            <w:noWrap/>
            <w:hideMark/>
          </w:tcPr>
          <w:p w:rsidR="007D1CA2" w:rsidRPr="00AF0750" w:rsidRDefault="007D1CA2" w:rsidP="007D1CA2">
            <w:pPr>
              <w:rPr>
                <w:rFonts w:ascii="Verdana" w:hAnsi="Verdana" w:cs="Times New Roman"/>
                <w:szCs w:val="20"/>
              </w:rPr>
            </w:pPr>
            <w:r w:rsidRPr="00AF0750">
              <w:rPr>
                <w:rFonts w:ascii="Verdana" w:hAnsi="Verdana" w:cs="Times New Roman"/>
                <w:szCs w:val="20"/>
              </w:rPr>
              <w:t>Ja</w:t>
            </w:r>
          </w:p>
        </w:tc>
        <w:tc>
          <w:tcPr>
            <w:tcW w:w="24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DCE6F1"/>
            <w:noWrap/>
            <w:hideMark/>
          </w:tcPr>
          <w:p w:rsidR="007D1CA2" w:rsidRPr="0025710D" w:rsidRDefault="001D1C07" w:rsidP="007D1CA2">
            <w:pPr>
              <w:tabs>
                <w:tab w:val="left" w:pos="1110"/>
              </w:tabs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Mohammed</w:t>
            </w:r>
          </w:p>
        </w:tc>
      </w:tr>
      <w:tr w:rsidR="007D1CA2" w:rsidTr="007D1CA2">
        <w:trPr>
          <w:trHeight w:val="255"/>
        </w:trPr>
        <w:tc>
          <w:tcPr>
            <w:tcW w:w="272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hideMark/>
          </w:tcPr>
          <w:p w:rsidR="007D1CA2" w:rsidRPr="00AF0750" w:rsidRDefault="007D1CA2" w:rsidP="007D1CA2">
            <w:pPr>
              <w:rPr>
                <w:rFonts w:ascii="Verdana" w:hAnsi="Verdana" w:cs="Times New Roman"/>
                <w:szCs w:val="20"/>
              </w:rPr>
            </w:pPr>
            <w:r w:rsidRPr="00AF0750">
              <w:rPr>
                <w:rFonts w:ascii="Verdana" w:hAnsi="Verdana" w:cs="Times New Roman"/>
                <w:szCs w:val="20"/>
              </w:rPr>
              <w:t>Toestemming key2zaken</w:t>
            </w:r>
          </w:p>
        </w:tc>
        <w:tc>
          <w:tcPr>
            <w:tcW w:w="54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hideMark/>
          </w:tcPr>
          <w:p w:rsidR="007D1CA2" w:rsidRPr="0025710D" w:rsidRDefault="007D1CA2" w:rsidP="007D1CA2">
            <w:pPr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${functioneel</w:t>
            </w:r>
            <w:r w:rsidR="00F17E97">
              <w:rPr>
                <w:rFonts w:ascii="Verdana" w:hAnsi="Verdana" w:cs="Times New Roman"/>
                <w:color w:val="000000"/>
                <w:szCs w:val="20"/>
              </w:rPr>
              <w:t xml:space="preserve"> </w:t>
            </w:r>
            <w:r>
              <w:rPr>
                <w:rFonts w:ascii="Verdana" w:hAnsi="Verdana" w:cs="Times New Roman"/>
                <w:color w:val="000000"/>
                <w:szCs w:val="20"/>
              </w:rPr>
              <w:t>beheerder backoffice pakket}, ${</w:t>
            </w:r>
            <w:r w:rsidRPr="0025710D">
              <w:rPr>
                <w:rFonts w:ascii="Verdana" w:hAnsi="Verdana" w:cs="Times New Roman"/>
                <w:color w:val="000000"/>
                <w:szCs w:val="20"/>
              </w:rPr>
              <w:t xml:space="preserve"> </w:t>
            </w:r>
            <w:r>
              <w:rPr>
                <w:rFonts w:ascii="Verdana" w:hAnsi="Verdana" w:cs="Times New Roman"/>
                <w:color w:val="000000"/>
                <w:szCs w:val="20"/>
              </w:rPr>
              <w:t>z</w:t>
            </w:r>
            <w:r w:rsidRPr="0025710D">
              <w:rPr>
                <w:rFonts w:ascii="Verdana" w:hAnsi="Verdana" w:cs="Times New Roman"/>
                <w:color w:val="000000"/>
                <w:szCs w:val="20"/>
              </w:rPr>
              <w:t>aaktype registrator</w:t>
            </w:r>
            <w:r>
              <w:rPr>
                <w:rFonts w:ascii="Verdana" w:hAnsi="Verdana" w:cs="Times New Roman"/>
                <w:color w:val="000000"/>
                <w:szCs w:val="20"/>
              </w:rPr>
              <w:t>}, ${</w:t>
            </w:r>
            <w:r w:rsidRPr="0025710D">
              <w:rPr>
                <w:rFonts w:ascii="Verdana" w:hAnsi="Verdana" w:cs="Times New Roman"/>
                <w:color w:val="000000"/>
                <w:szCs w:val="20"/>
              </w:rPr>
              <w:t xml:space="preserve"> </w:t>
            </w:r>
            <w:r>
              <w:rPr>
                <w:rFonts w:ascii="Verdana" w:hAnsi="Verdana" w:cs="Times New Roman"/>
                <w:color w:val="000000"/>
                <w:szCs w:val="20"/>
              </w:rPr>
              <w:t>z</w:t>
            </w:r>
            <w:r w:rsidRPr="0025710D">
              <w:rPr>
                <w:rFonts w:ascii="Verdana" w:hAnsi="Verdana" w:cs="Times New Roman"/>
                <w:color w:val="000000"/>
                <w:szCs w:val="20"/>
              </w:rPr>
              <w:t xml:space="preserve">aaktype </w:t>
            </w:r>
            <w:r>
              <w:rPr>
                <w:rFonts w:ascii="Verdana" w:hAnsi="Verdana" w:cs="Times New Roman"/>
                <w:color w:val="000000"/>
                <w:szCs w:val="20"/>
              </w:rPr>
              <w:t>beheerder}</w:t>
            </w:r>
          </w:p>
        </w:tc>
        <w:tc>
          <w:tcPr>
            <w:tcW w:w="24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hideMark/>
          </w:tcPr>
          <w:p w:rsidR="007D1CA2" w:rsidRPr="00AF0750" w:rsidRDefault="00B16595" w:rsidP="007D1CA2">
            <w:pPr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szCs w:val="20"/>
              </w:rPr>
              <w:t>Functioneelbeheerder Zaaksysteem</w:t>
            </w:r>
          </w:p>
        </w:tc>
      </w:tr>
      <w:tr w:rsidR="007D1CA2" w:rsidTr="007D1CA2">
        <w:trPr>
          <w:trHeight w:val="255"/>
        </w:trPr>
        <w:tc>
          <w:tcPr>
            <w:tcW w:w="272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DCE6F1"/>
            <w:noWrap/>
            <w:hideMark/>
          </w:tcPr>
          <w:p w:rsidR="007D1CA2" w:rsidRPr="00AF0750" w:rsidRDefault="007D1CA2" w:rsidP="007D1CA2">
            <w:pPr>
              <w:rPr>
                <w:rFonts w:ascii="Verdana" w:hAnsi="Verdana" w:cs="Times New Roman"/>
                <w:szCs w:val="20"/>
              </w:rPr>
            </w:pPr>
            <w:r w:rsidRPr="00AF0750">
              <w:rPr>
                <w:rFonts w:ascii="Verdana" w:hAnsi="Verdana" w:cs="Times New Roman"/>
                <w:szCs w:val="20"/>
              </w:rPr>
              <w:t>Gebruikte metadata</w:t>
            </w:r>
          </w:p>
          <w:p w:rsidR="007D1CA2" w:rsidRPr="00AF0750" w:rsidRDefault="007D1CA2" w:rsidP="007D1CA2">
            <w:pPr>
              <w:rPr>
                <w:rFonts w:ascii="Verdana" w:hAnsi="Verdana" w:cs="Times New Roman"/>
                <w:szCs w:val="20"/>
              </w:rPr>
            </w:pPr>
            <w:r w:rsidRPr="00AF0750">
              <w:rPr>
                <w:rFonts w:ascii="Verdana" w:hAnsi="Verdana" w:cs="Times New Roman"/>
                <w:szCs w:val="20"/>
              </w:rPr>
              <w:t>(elementtypes in de stuf)</w:t>
            </w:r>
          </w:p>
        </w:tc>
        <w:tc>
          <w:tcPr>
            <w:tcW w:w="54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DCE6F1"/>
            <w:noWrap/>
            <w:hideMark/>
          </w:tcPr>
          <w:p w:rsidR="007D1CA2" w:rsidRPr="00AF0750" w:rsidRDefault="007D1CA2" w:rsidP="007D1CA2">
            <w:pPr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szCs w:val="20"/>
              </w:rPr>
              <w:t xml:space="preserve">Beschreven bij ieder documenttype </w:t>
            </w:r>
          </w:p>
        </w:tc>
        <w:tc>
          <w:tcPr>
            <w:tcW w:w="24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DCE6F1"/>
            <w:noWrap/>
            <w:hideMark/>
          </w:tcPr>
          <w:p w:rsidR="007D1CA2" w:rsidRPr="00AF0750" w:rsidRDefault="00B16595" w:rsidP="007D1CA2">
            <w:pPr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Functioneelbeheerder Sociaal Domein</w:t>
            </w:r>
          </w:p>
        </w:tc>
      </w:tr>
      <w:tr w:rsidR="007D1CA2" w:rsidTr="007D1CA2">
        <w:trPr>
          <w:trHeight w:val="255"/>
        </w:trPr>
        <w:tc>
          <w:tcPr>
            <w:tcW w:w="272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hideMark/>
          </w:tcPr>
          <w:p w:rsidR="007D1CA2" w:rsidRPr="00AF0750" w:rsidRDefault="007D1CA2" w:rsidP="007D1CA2">
            <w:pPr>
              <w:rPr>
                <w:rFonts w:ascii="Verdana" w:hAnsi="Verdana" w:cs="Times New Roman"/>
                <w:szCs w:val="20"/>
              </w:rPr>
            </w:pPr>
            <w:r w:rsidRPr="00AF0750">
              <w:rPr>
                <w:rFonts w:ascii="Verdana" w:hAnsi="Verdana" w:cs="Times New Roman"/>
                <w:szCs w:val="20"/>
              </w:rPr>
              <w:t>Initiator type</w:t>
            </w:r>
          </w:p>
        </w:tc>
        <w:tc>
          <w:tcPr>
            <w:tcW w:w="54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hideMark/>
          </w:tcPr>
          <w:p w:rsidR="007D1CA2" w:rsidRPr="00AF0750" w:rsidRDefault="007D1CA2" w:rsidP="007D1CA2">
            <w:pPr>
              <w:rPr>
                <w:rFonts w:ascii="Verdana" w:hAnsi="Verdana" w:cs="Times New Roman"/>
                <w:szCs w:val="20"/>
              </w:rPr>
            </w:pPr>
            <w:r w:rsidRPr="00AF0750">
              <w:rPr>
                <w:rFonts w:ascii="Verdana" w:hAnsi="Verdana" w:cs="Times New Roman"/>
                <w:szCs w:val="20"/>
              </w:rPr>
              <w:t>Wordt aangemaakt door natuurlijk persoon/vestiging</w:t>
            </w:r>
          </w:p>
        </w:tc>
        <w:tc>
          <w:tcPr>
            <w:tcW w:w="24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hideMark/>
          </w:tcPr>
          <w:p w:rsidR="007D1CA2" w:rsidRPr="00AF0750" w:rsidRDefault="00B16595" w:rsidP="007D1CA2">
            <w:pPr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Functioneelbeheerder Sociaal Domein</w:t>
            </w:r>
          </w:p>
        </w:tc>
      </w:tr>
      <w:tr w:rsidR="007D1CA2" w:rsidTr="007D1CA2">
        <w:trPr>
          <w:trHeight w:val="255"/>
        </w:trPr>
        <w:tc>
          <w:tcPr>
            <w:tcW w:w="272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hideMark/>
          </w:tcPr>
          <w:p w:rsidR="007D1CA2" w:rsidRPr="00AF0750" w:rsidRDefault="007D1CA2" w:rsidP="007D1CA2">
            <w:pPr>
              <w:rPr>
                <w:rFonts w:ascii="Verdana" w:hAnsi="Verdana" w:cs="Times New Roman"/>
                <w:szCs w:val="20"/>
              </w:rPr>
            </w:pPr>
            <w:r w:rsidRPr="00AF0750">
              <w:rPr>
                <w:rFonts w:ascii="Verdana" w:hAnsi="Verdana" w:cs="Times New Roman"/>
                <w:szCs w:val="20"/>
              </w:rPr>
              <w:t>Zaaktypecode in config</w:t>
            </w:r>
          </w:p>
        </w:tc>
        <w:tc>
          <w:tcPr>
            <w:tcW w:w="54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hideMark/>
          </w:tcPr>
          <w:p w:rsidR="007D1CA2" w:rsidRPr="00AF0750" w:rsidRDefault="007D1CA2" w:rsidP="007D1CA2">
            <w:pPr>
              <w:rPr>
                <w:rFonts w:ascii="Verdana" w:hAnsi="Verdana" w:cs="Times New Roman"/>
                <w:szCs w:val="20"/>
              </w:rPr>
            </w:pPr>
            <w:r w:rsidRPr="00AF0750">
              <w:rPr>
                <w:rFonts w:ascii="Verdana" w:hAnsi="Verdana" w:cs="Times New Roman"/>
                <w:szCs w:val="20"/>
              </w:rPr>
              <w:t>Ja</w:t>
            </w:r>
            <w:r w:rsidR="001D1C07">
              <w:rPr>
                <w:rFonts w:ascii="Verdana" w:hAnsi="Verdana" w:cs="Times New Roman"/>
                <w:szCs w:val="20"/>
              </w:rPr>
              <w:t>, aangegeven waar in de Suite</w:t>
            </w:r>
          </w:p>
        </w:tc>
        <w:tc>
          <w:tcPr>
            <w:tcW w:w="24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</w:tcPr>
          <w:p w:rsidR="007D1CA2" w:rsidRPr="00AF0750" w:rsidRDefault="00B16595" w:rsidP="007D1CA2">
            <w:pPr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Functioneelbeheerder Sociaal Domein</w:t>
            </w:r>
          </w:p>
        </w:tc>
      </w:tr>
      <w:tr w:rsidR="007D1CA2" w:rsidTr="007D1CA2">
        <w:trPr>
          <w:trHeight w:val="255"/>
        </w:trPr>
        <w:tc>
          <w:tcPr>
            <w:tcW w:w="272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hideMark/>
          </w:tcPr>
          <w:p w:rsidR="007D1CA2" w:rsidRPr="00AF0750" w:rsidRDefault="007D1CA2" w:rsidP="007D1CA2">
            <w:pPr>
              <w:rPr>
                <w:rFonts w:ascii="Verdana" w:hAnsi="Verdana" w:cs="Times New Roman"/>
                <w:szCs w:val="20"/>
              </w:rPr>
            </w:pPr>
            <w:r w:rsidRPr="00AF0750">
              <w:rPr>
                <w:rFonts w:ascii="Verdana" w:hAnsi="Verdana" w:cs="Times New Roman"/>
                <w:szCs w:val="20"/>
              </w:rPr>
              <w:t>Zaakstatus in config</w:t>
            </w:r>
          </w:p>
        </w:tc>
        <w:tc>
          <w:tcPr>
            <w:tcW w:w="54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hideMark/>
          </w:tcPr>
          <w:p w:rsidR="007D1CA2" w:rsidRPr="00AF0750" w:rsidRDefault="001D1C07" w:rsidP="007D1CA2">
            <w:pPr>
              <w:rPr>
                <w:rFonts w:ascii="Verdana" w:hAnsi="Verdana" w:cs="Times New Roman"/>
                <w:szCs w:val="20"/>
              </w:rPr>
            </w:pPr>
            <w:r w:rsidRPr="001D1C07">
              <w:rPr>
                <w:rFonts w:ascii="Verdana" w:hAnsi="Verdana" w:cs="Times New Roman"/>
                <w:szCs w:val="20"/>
              </w:rPr>
              <w:t>Ja, aangegeven waar in de Suite</w:t>
            </w:r>
          </w:p>
        </w:tc>
        <w:tc>
          <w:tcPr>
            <w:tcW w:w="24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</w:tcPr>
          <w:p w:rsidR="007D1CA2" w:rsidRPr="00AF0750" w:rsidRDefault="00B16595" w:rsidP="007D1CA2">
            <w:pPr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Functioneelbeheerder Sociaal Domein</w:t>
            </w:r>
          </w:p>
        </w:tc>
      </w:tr>
      <w:tr w:rsidR="007D1CA2" w:rsidTr="007D1CA2">
        <w:trPr>
          <w:trHeight w:val="255"/>
        </w:trPr>
        <w:tc>
          <w:tcPr>
            <w:tcW w:w="272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hideMark/>
          </w:tcPr>
          <w:p w:rsidR="007D1CA2" w:rsidRPr="00AF0750" w:rsidRDefault="007D1CA2" w:rsidP="007D1CA2">
            <w:pPr>
              <w:rPr>
                <w:rFonts w:ascii="Verdana" w:hAnsi="Verdana" w:cs="Times New Roman"/>
                <w:szCs w:val="20"/>
              </w:rPr>
            </w:pPr>
            <w:r w:rsidRPr="00AF0750">
              <w:rPr>
                <w:rFonts w:ascii="Verdana" w:hAnsi="Verdana" w:cs="Times New Roman"/>
                <w:szCs w:val="20"/>
              </w:rPr>
              <w:t>Zaakresult in config</w:t>
            </w:r>
          </w:p>
        </w:tc>
        <w:tc>
          <w:tcPr>
            <w:tcW w:w="54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hideMark/>
          </w:tcPr>
          <w:p w:rsidR="007D1CA2" w:rsidRPr="00AF0750" w:rsidRDefault="001D1C07" w:rsidP="007D1CA2">
            <w:pPr>
              <w:rPr>
                <w:rFonts w:ascii="Verdana" w:hAnsi="Verdana" w:cs="Times New Roman"/>
                <w:szCs w:val="20"/>
              </w:rPr>
            </w:pPr>
            <w:r w:rsidRPr="001D1C07">
              <w:rPr>
                <w:rFonts w:ascii="Verdana" w:hAnsi="Verdana" w:cs="Times New Roman"/>
                <w:szCs w:val="20"/>
              </w:rPr>
              <w:t>Ja, aangegeven waar in de Suite</w:t>
            </w:r>
          </w:p>
        </w:tc>
        <w:tc>
          <w:tcPr>
            <w:tcW w:w="24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</w:tcPr>
          <w:p w:rsidR="007D1CA2" w:rsidRPr="00AF0750" w:rsidRDefault="00B16595" w:rsidP="007D1CA2">
            <w:pPr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Functioneelbeheerder Sociaal Domein</w:t>
            </w:r>
          </w:p>
        </w:tc>
      </w:tr>
      <w:tr w:rsidR="007D1CA2" w:rsidTr="007D1CA2">
        <w:trPr>
          <w:trHeight w:val="255"/>
        </w:trPr>
        <w:tc>
          <w:tcPr>
            <w:tcW w:w="272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hideMark/>
          </w:tcPr>
          <w:p w:rsidR="007D1CA2" w:rsidRPr="00AF0750" w:rsidRDefault="007D1CA2" w:rsidP="007D1CA2">
            <w:pPr>
              <w:rPr>
                <w:rFonts w:ascii="Verdana" w:hAnsi="Verdana" w:cs="Times New Roman"/>
                <w:szCs w:val="20"/>
              </w:rPr>
            </w:pPr>
            <w:r w:rsidRPr="00AF0750">
              <w:rPr>
                <w:rFonts w:ascii="Verdana" w:hAnsi="Verdana" w:cs="Times New Roman"/>
                <w:szCs w:val="20"/>
              </w:rPr>
              <w:t>Documenttype in config</w:t>
            </w:r>
          </w:p>
        </w:tc>
        <w:tc>
          <w:tcPr>
            <w:tcW w:w="54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hideMark/>
          </w:tcPr>
          <w:p w:rsidR="007D1CA2" w:rsidRPr="00AF0750" w:rsidRDefault="001D1C07" w:rsidP="007D1CA2">
            <w:pPr>
              <w:rPr>
                <w:rFonts w:ascii="Verdana" w:hAnsi="Verdana" w:cs="Times New Roman"/>
                <w:szCs w:val="20"/>
              </w:rPr>
            </w:pPr>
            <w:r w:rsidRPr="001D1C07">
              <w:rPr>
                <w:rFonts w:ascii="Verdana" w:hAnsi="Verdana" w:cs="Times New Roman"/>
                <w:szCs w:val="20"/>
              </w:rPr>
              <w:t>Ja, aangegeven waar in de Suite</w:t>
            </w:r>
          </w:p>
        </w:tc>
        <w:tc>
          <w:tcPr>
            <w:tcW w:w="24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</w:tcPr>
          <w:p w:rsidR="007D1CA2" w:rsidRPr="00AF0750" w:rsidRDefault="00B16595" w:rsidP="007D1CA2">
            <w:pPr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 xml:space="preserve">Functioneelbeheerder </w:t>
            </w:r>
            <w:r>
              <w:rPr>
                <w:rFonts w:ascii="Verdana" w:hAnsi="Verdana" w:cs="Times New Roman"/>
                <w:color w:val="000000"/>
                <w:szCs w:val="20"/>
              </w:rPr>
              <w:lastRenderedPageBreak/>
              <w:t>Sociaal Domein</w:t>
            </w:r>
          </w:p>
        </w:tc>
      </w:tr>
      <w:tr w:rsidR="007D1CA2" w:rsidTr="007D1CA2">
        <w:trPr>
          <w:trHeight w:val="255"/>
        </w:trPr>
        <w:tc>
          <w:tcPr>
            <w:tcW w:w="272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hideMark/>
          </w:tcPr>
          <w:p w:rsidR="007D1CA2" w:rsidRPr="00AF0750" w:rsidRDefault="007D1CA2" w:rsidP="007D1CA2">
            <w:pPr>
              <w:rPr>
                <w:rFonts w:ascii="Verdana" w:hAnsi="Verdana" w:cs="Times New Roman"/>
                <w:szCs w:val="20"/>
              </w:rPr>
            </w:pPr>
            <w:r w:rsidRPr="00AF0750">
              <w:rPr>
                <w:rFonts w:ascii="Verdana" w:hAnsi="Verdana" w:cs="Times New Roman"/>
                <w:szCs w:val="20"/>
              </w:rPr>
              <w:lastRenderedPageBreak/>
              <w:t>Locatie berichtenverkeer</w:t>
            </w:r>
          </w:p>
        </w:tc>
        <w:tc>
          <w:tcPr>
            <w:tcW w:w="54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  <w:hideMark/>
          </w:tcPr>
          <w:p w:rsidR="007D1CA2" w:rsidRPr="00AF0750" w:rsidRDefault="007D1CA2" w:rsidP="007D1CA2">
            <w:pPr>
              <w:rPr>
                <w:rFonts w:ascii="Verdana" w:hAnsi="Verdana" w:cs="Times New Roman"/>
                <w:szCs w:val="20"/>
              </w:rPr>
            </w:pPr>
            <w:r w:rsidRPr="00AF0750">
              <w:t>\\mijnserver\mijn _log_directory</w:t>
            </w:r>
          </w:p>
        </w:tc>
        <w:tc>
          <w:tcPr>
            <w:tcW w:w="24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</w:tcPr>
          <w:p w:rsidR="007D1CA2" w:rsidRPr="007D1CA2" w:rsidRDefault="00B16595" w:rsidP="007D1CA2">
            <w:r>
              <w:rPr>
                <w:rFonts w:ascii="Verdana" w:hAnsi="Verdana" w:cs="Times New Roman"/>
                <w:color w:val="000000"/>
                <w:szCs w:val="20"/>
              </w:rPr>
              <w:t>Functioneelbeheerder Sociaal Domein</w:t>
            </w:r>
          </w:p>
        </w:tc>
      </w:tr>
    </w:tbl>
    <w:p w:rsidR="00E52BC7" w:rsidRDefault="00E52BC7" w:rsidP="00082B12">
      <w:pPr>
        <w:pStyle w:val="Kop2"/>
        <w:ind w:firstLine="0"/>
      </w:pPr>
    </w:p>
    <w:p w:rsidR="00E52BC7" w:rsidRDefault="00E52BC7" w:rsidP="00082B12">
      <w:pPr>
        <w:pStyle w:val="Kop2"/>
        <w:ind w:firstLine="0"/>
      </w:pPr>
    </w:p>
    <w:p w:rsidR="00463CE3" w:rsidRDefault="00463CE3" w:rsidP="00082B12">
      <w:pPr>
        <w:pStyle w:val="Kop2"/>
        <w:ind w:firstLine="0"/>
      </w:pPr>
    </w:p>
    <w:p w:rsidR="00A341AE" w:rsidRDefault="00A341AE" w:rsidP="00082B12">
      <w:pPr>
        <w:pStyle w:val="Kop2"/>
        <w:ind w:firstLine="0"/>
      </w:pPr>
      <w:r>
        <w:t>Zaaktype informatie</w:t>
      </w:r>
    </w:p>
    <w:tbl>
      <w:tblPr>
        <w:tblStyle w:val="Lichtraster-accent1"/>
        <w:tblW w:w="10505" w:type="dxa"/>
        <w:tblLook w:val="04A0" w:firstRow="1" w:lastRow="0" w:firstColumn="1" w:lastColumn="0" w:noHBand="0" w:noVBand="1"/>
      </w:tblPr>
      <w:tblGrid>
        <w:gridCol w:w="2793"/>
        <w:gridCol w:w="5550"/>
        <w:gridCol w:w="2339"/>
      </w:tblGrid>
      <w:tr w:rsidR="00A341AE" w:rsidRPr="0025710D" w:rsidTr="004D0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  <w:noWrap/>
            <w:hideMark/>
          </w:tcPr>
          <w:p w:rsidR="00A341AE" w:rsidRPr="0025710D" w:rsidRDefault="00A341AE" w:rsidP="001A3E4E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>Zaaktype</w:t>
            </w:r>
            <w:r w:rsidRPr="0025710D">
              <w:rPr>
                <w:rFonts w:ascii="Verdana" w:hAnsi="Verdana" w:cs="Times New Roman"/>
                <w:b w:val="0"/>
                <w:color w:val="000000"/>
                <w:szCs w:val="20"/>
              </w:rPr>
              <w:t xml:space="preserve"> naam</w:t>
            </w:r>
          </w:p>
        </w:tc>
        <w:tc>
          <w:tcPr>
            <w:tcW w:w="5670" w:type="dxa"/>
            <w:noWrap/>
            <w:hideMark/>
          </w:tcPr>
          <w:p w:rsidR="00A341AE" w:rsidRPr="00C37573" w:rsidRDefault="00883266" w:rsidP="0069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Minimaregeling</w:t>
            </w:r>
            <w:r w:rsidR="005909E8" w:rsidRPr="005909E8">
              <w:rPr>
                <w:rFonts w:ascii="Verdana" w:hAnsi="Verdana" w:cs="Times New Roman"/>
                <w:color w:val="000000"/>
                <w:szCs w:val="20"/>
              </w:rPr>
              <w:t xml:space="preserve"> aanvraag</w:t>
            </w:r>
          </w:p>
        </w:tc>
        <w:tc>
          <w:tcPr>
            <w:tcW w:w="1985" w:type="dxa"/>
            <w:noWrap/>
            <w:hideMark/>
          </w:tcPr>
          <w:p w:rsidR="00A341AE" w:rsidRPr="0025710D" w:rsidRDefault="00A341AE" w:rsidP="001A3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>Aangeleverd door</w:t>
            </w:r>
          </w:p>
        </w:tc>
      </w:tr>
      <w:tr w:rsidR="00A341AE" w:rsidRPr="0025710D" w:rsidTr="004D0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  <w:noWrap/>
          </w:tcPr>
          <w:p w:rsidR="00A341AE" w:rsidRPr="0025710D" w:rsidRDefault="00A341AE" w:rsidP="001A3E4E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>Zaaktype code</w:t>
            </w:r>
          </w:p>
        </w:tc>
        <w:tc>
          <w:tcPr>
            <w:tcW w:w="5670" w:type="dxa"/>
            <w:noWrap/>
          </w:tcPr>
          <w:p w:rsidR="00A341AE" w:rsidRPr="0025710D" w:rsidRDefault="00045840" w:rsidP="001A3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B</w:t>
            </w:r>
            <w:r w:rsidR="00E52BC7">
              <w:rPr>
                <w:rFonts w:ascii="Verdana" w:hAnsi="Verdana" w:cs="Times New Roman"/>
                <w:color w:val="000000"/>
                <w:szCs w:val="20"/>
              </w:rPr>
              <w:t>1</w:t>
            </w:r>
            <w:r w:rsidR="00883266">
              <w:rPr>
                <w:rFonts w:ascii="Verdana" w:hAnsi="Verdana" w:cs="Times New Roman"/>
                <w:color w:val="000000"/>
                <w:szCs w:val="20"/>
              </w:rPr>
              <w:t>026</w:t>
            </w:r>
          </w:p>
        </w:tc>
        <w:tc>
          <w:tcPr>
            <w:tcW w:w="1985" w:type="dxa"/>
            <w:noWrap/>
            <w:hideMark/>
          </w:tcPr>
          <w:p w:rsidR="00A341AE" w:rsidRPr="0025710D" w:rsidRDefault="00B16595" w:rsidP="001A3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Gegevensbeheerder INavigator</w:t>
            </w:r>
          </w:p>
        </w:tc>
      </w:tr>
      <w:tr w:rsidR="00A341AE" w:rsidRPr="0025710D" w:rsidTr="004D0C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  <w:noWrap/>
          </w:tcPr>
          <w:p w:rsidR="00A341AE" w:rsidRPr="0025710D" w:rsidRDefault="00A341AE" w:rsidP="001A3E4E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>Zaaktype omschrijving</w:t>
            </w:r>
          </w:p>
        </w:tc>
        <w:tc>
          <w:tcPr>
            <w:tcW w:w="5670" w:type="dxa"/>
            <w:noWrap/>
          </w:tcPr>
          <w:p w:rsidR="00A341AE" w:rsidRPr="0025710D" w:rsidRDefault="00883266" w:rsidP="00E524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 w:rsidRPr="00883266">
              <w:rPr>
                <w:rFonts w:ascii="Verdana" w:hAnsi="Verdana" w:cs="Times New Roman"/>
                <w:color w:val="000000"/>
                <w:szCs w:val="20"/>
              </w:rPr>
              <w:t>Het beoordelen van een aanvraag minimaregelingen</w:t>
            </w:r>
          </w:p>
        </w:tc>
        <w:tc>
          <w:tcPr>
            <w:tcW w:w="1985" w:type="dxa"/>
            <w:noWrap/>
            <w:hideMark/>
          </w:tcPr>
          <w:p w:rsidR="00A341AE" w:rsidRPr="0025710D" w:rsidRDefault="00B16595" w:rsidP="000458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Gegevensbeheerder INavigator</w:t>
            </w:r>
          </w:p>
        </w:tc>
      </w:tr>
      <w:tr w:rsidR="00F8278D" w:rsidTr="00A33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  <w:noWrap/>
          </w:tcPr>
          <w:p w:rsidR="00F8278D" w:rsidRPr="004D0C02" w:rsidRDefault="00F8278D" w:rsidP="00A33209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>Geplande termijn(dagen)</w:t>
            </w:r>
          </w:p>
        </w:tc>
        <w:tc>
          <w:tcPr>
            <w:tcW w:w="5670" w:type="dxa"/>
            <w:noWrap/>
          </w:tcPr>
          <w:p w:rsidR="00F8278D" w:rsidRPr="00730B16" w:rsidRDefault="00F8278D" w:rsidP="00A33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1985" w:type="dxa"/>
            <w:noWrap/>
          </w:tcPr>
          <w:p w:rsidR="00F8278D" w:rsidRDefault="00B16595" w:rsidP="00A33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Functioneelbeheerder Sociaal Domein</w:t>
            </w:r>
          </w:p>
        </w:tc>
      </w:tr>
      <w:tr w:rsidR="00F8278D" w:rsidTr="00A332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  <w:noWrap/>
          </w:tcPr>
          <w:p w:rsidR="00F8278D" w:rsidRPr="004D0C02" w:rsidRDefault="00F8278D" w:rsidP="00A33209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>Wettelijke termijn(dagen)</w:t>
            </w:r>
          </w:p>
        </w:tc>
        <w:tc>
          <w:tcPr>
            <w:tcW w:w="5670" w:type="dxa"/>
            <w:noWrap/>
          </w:tcPr>
          <w:p w:rsidR="00BD673D" w:rsidRPr="00730B16" w:rsidRDefault="00883266" w:rsidP="00A332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szCs w:val="20"/>
              </w:rPr>
              <w:t>56 Dagen</w:t>
            </w:r>
            <w:r w:rsidR="007F3418">
              <w:rPr>
                <w:rFonts w:ascii="Verdana" w:hAnsi="Verdana" w:cs="Times New Roman"/>
                <w:szCs w:val="20"/>
              </w:rPr>
              <w:t xml:space="preserve"> </w:t>
            </w:r>
            <w:r w:rsidR="007F3418" w:rsidRPr="007F3418">
              <w:rPr>
                <w:rFonts w:ascii="Verdana" w:hAnsi="Verdana" w:cs="Times New Roman"/>
                <w:szCs w:val="20"/>
              </w:rPr>
              <w:t>Algemene Wet Bestuursrecht</w:t>
            </w:r>
          </w:p>
        </w:tc>
        <w:tc>
          <w:tcPr>
            <w:tcW w:w="1985" w:type="dxa"/>
            <w:noWrap/>
          </w:tcPr>
          <w:p w:rsidR="00F8278D" w:rsidRDefault="00B16595" w:rsidP="00A332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Gegevensbeheerder INavigator</w:t>
            </w:r>
          </w:p>
        </w:tc>
      </w:tr>
    </w:tbl>
    <w:p w:rsidR="007F2580" w:rsidRDefault="007F2580" w:rsidP="00082B12">
      <w:pPr>
        <w:pStyle w:val="Kop2"/>
        <w:ind w:firstLine="0"/>
      </w:pPr>
    </w:p>
    <w:p w:rsidR="004D0C02" w:rsidRDefault="004D0C02" w:rsidP="00082B12">
      <w:pPr>
        <w:pStyle w:val="Kop2"/>
        <w:ind w:firstLine="0"/>
      </w:pPr>
      <w:r>
        <w:t>Zaakstatussen</w:t>
      </w:r>
    </w:p>
    <w:tbl>
      <w:tblPr>
        <w:tblStyle w:val="Lichtraster-accent1"/>
        <w:tblW w:w="10505" w:type="dxa"/>
        <w:tblLook w:val="04A0" w:firstRow="1" w:lastRow="0" w:firstColumn="1" w:lastColumn="0" w:noHBand="0" w:noVBand="1"/>
      </w:tblPr>
      <w:tblGrid>
        <w:gridCol w:w="2834"/>
        <w:gridCol w:w="5635"/>
        <w:gridCol w:w="2213"/>
      </w:tblGrid>
      <w:tr w:rsidR="004D0C02" w:rsidRPr="0025710D" w:rsidTr="001A3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  <w:noWrap/>
            <w:hideMark/>
          </w:tcPr>
          <w:p w:rsidR="004D0C02" w:rsidRPr="0025710D" w:rsidRDefault="004D0C02" w:rsidP="001A3E4E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>Zaakstatus</w:t>
            </w:r>
            <w:r w:rsidRPr="0025710D">
              <w:rPr>
                <w:rFonts w:ascii="Verdana" w:hAnsi="Verdana" w:cs="Times New Roman"/>
                <w:b w:val="0"/>
                <w:color w:val="000000"/>
                <w:szCs w:val="20"/>
              </w:rPr>
              <w:t xml:space="preserve"> naam</w:t>
            </w:r>
          </w:p>
        </w:tc>
        <w:tc>
          <w:tcPr>
            <w:tcW w:w="5670" w:type="dxa"/>
            <w:noWrap/>
            <w:hideMark/>
          </w:tcPr>
          <w:p w:rsidR="004D0C02" w:rsidRPr="004D0C02" w:rsidRDefault="00B45E5D" w:rsidP="006517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bCs w:val="0"/>
                <w:color w:val="000000"/>
                <w:szCs w:val="20"/>
              </w:rPr>
            </w:pPr>
            <w:r>
              <w:rPr>
                <w:rFonts w:ascii="Verdana" w:hAnsi="Verdana" w:cs="Consolas"/>
                <w:color w:val="000000"/>
                <w:szCs w:val="20"/>
              </w:rPr>
              <w:t>Afgehandeld</w:t>
            </w:r>
          </w:p>
        </w:tc>
        <w:tc>
          <w:tcPr>
            <w:tcW w:w="1985" w:type="dxa"/>
            <w:noWrap/>
            <w:hideMark/>
          </w:tcPr>
          <w:p w:rsidR="004D0C02" w:rsidRPr="0025710D" w:rsidRDefault="004D0C02" w:rsidP="001A3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>Aangeleverd door</w:t>
            </w:r>
          </w:p>
        </w:tc>
      </w:tr>
      <w:tr w:rsidR="004D0C02" w:rsidRPr="0025710D" w:rsidTr="001A3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  <w:noWrap/>
          </w:tcPr>
          <w:p w:rsidR="004D0C02" w:rsidRPr="0025710D" w:rsidRDefault="004D0C02" w:rsidP="001A3E4E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082B12">
              <w:rPr>
                <w:rFonts w:ascii="Verdana" w:hAnsi="Verdana" w:cs="Times New Roman"/>
                <w:b w:val="0"/>
                <w:color w:val="000000"/>
                <w:szCs w:val="20"/>
              </w:rPr>
              <w:t>Zaakstatus code</w:t>
            </w:r>
          </w:p>
        </w:tc>
        <w:tc>
          <w:tcPr>
            <w:tcW w:w="5670" w:type="dxa"/>
            <w:noWrap/>
          </w:tcPr>
          <w:p w:rsidR="004D0C02" w:rsidRPr="0025710D" w:rsidRDefault="00B45E5D" w:rsidP="001A3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 w:rsidRPr="00B45E5D">
              <w:rPr>
                <w:rFonts w:ascii="Verdana" w:hAnsi="Verdana" w:cs="Times New Roman"/>
                <w:color w:val="000000"/>
                <w:szCs w:val="20"/>
              </w:rPr>
              <w:t>MST000</w:t>
            </w:r>
            <w:r w:rsidR="00883266">
              <w:rPr>
                <w:rFonts w:ascii="Verdana" w:hAnsi="Verdana" w:cs="Times New Roman"/>
                <w:color w:val="000000"/>
                <w:szCs w:val="20"/>
              </w:rPr>
              <w:t>2256</w:t>
            </w:r>
          </w:p>
        </w:tc>
        <w:tc>
          <w:tcPr>
            <w:tcW w:w="1985" w:type="dxa"/>
            <w:noWrap/>
            <w:hideMark/>
          </w:tcPr>
          <w:p w:rsidR="004D0C02" w:rsidRPr="0025710D" w:rsidRDefault="00B16595" w:rsidP="001A3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Gegevensbeheerder INavigator</w:t>
            </w:r>
          </w:p>
        </w:tc>
      </w:tr>
      <w:tr w:rsidR="007D1CA2" w:rsidRPr="0025710D" w:rsidTr="001A3E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  <w:noWrap/>
          </w:tcPr>
          <w:p w:rsidR="007D1CA2" w:rsidRPr="0025710D" w:rsidRDefault="007D1CA2" w:rsidP="007D1CA2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082B12">
              <w:rPr>
                <w:rFonts w:ascii="Verdana" w:hAnsi="Verdana" w:cs="Times New Roman"/>
                <w:b w:val="0"/>
                <w:color w:val="000000"/>
                <w:szCs w:val="20"/>
              </w:rPr>
              <w:t>start of stop status</w:t>
            </w:r>
          </w:p>
        </w:tc>
        <w:tc>
          <w:tcPr>
            <w:tcW w:w="5670" w:type="dxa"/>
            <w:noWrap/>
          </w:tcPr>
          <w:p w:rsidR="007D1CA2" w:rsidRPr="0025710D" w:rsidRDefault="007D1CA2" w:rsidP="007D1C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St</w:t>
            </w:r>
            <w:r w:rsidR="003111A6">
              <w:rPr>
                <w:rFonts w:ascii="Verdana" w:hAnsi="Verdana" w:cs="Times New Roman"/>
                <w:color w:val="000000"/>
                <w:szCs w:val="20"/>
              </w:rPr>
              <w:t>op</w:t>
            </w:r>
          </w:p>
        </w:tc>
        <w:tc>
          <w:tcPr>
            <w:tcW w:w="1985" w:type="dxa"/>
            <w:noWrap/>
            <w:hideMark/>
          </w:tcPr>
          <w:p w:rsidR="007D1CA2" w:rsidRPr="00AF0750" w:rsidRDefault="00B16595" w:rsidP="007D1C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Gegevensbeheerder INavigator</w:t>
            </w:r>
          </w:p>
        </w:tc>
      </w:tr>
    </w:tbl>
    <w:p w:rsidR="0025710D" w:rsidRDefault="0025710D" w:rsidP="00082B12"/>
    <w:tbl>
      <w:tblPr>
        <w:tblStyle w:val="Lichtraster-accent1"/>
        <w:tblW w:w="10638" w:type="dxa"/>
        <w:tblLook w:val="04A0" w:firstRow="1" w:lastRow="0" w:firstColumn="1" w:lastColumn="0" w:noHBand="0" w:noVBand="1"/>
      </w:tblPr>
      <w:tblGrid>
        <w:gridCol w:w="2850"/>
        <w:gridCol w:w="5358"/>
        <w:gridCol w:w="2430"/>
      </w:tblGrid>
      <w:tr w:rsidR="00386878" w:rsidRPr="0025710D" w:rsidTr="0038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  <w:noWrap/>
            <w:hideMark/>
          </w:tcPr>
          <w:p w:rsidR="00386878" w:rsidRPr="0025710D" w:rsidRDefault="00386878" w:rsidP="001A3E4E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>Zaakstatus</w:t>
            </w:r>
            <w:r w:rsidRPr="0025710D">
              <w:rPr>
                <w:rFonts w:ascii="Verdana" w:hAnsi="Verdana" w:cs="Times New Roman"/>
                <w:b w:val="0"/>
                <w:color w:val="000000"/>
                <w:szCs w:val="20"/>
              </w:rPr>
              <w:t xml:space="preserve"> naam</w:t>
            </w:r>
          </w:p>
        </w:tc>
        <w:tc>
          <w:tcPr>
            <w:tcW w:w="5358" w:type="dxa"/>
            <w:noWrap/>
            <w:hideMark/>
          </w:tcPr>
          <w:p w:rsidR="00386878" w:rsidRPr="004D0C02" w:rsidRDefault="00B224DE" w:rsidP="001A3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bCs w:val="0"/>
                <w:color w:val="000000"/>
                <w:szCs w:val="20"/>
              </w:rPr>
            </w:pPr>
            <w:r>
              <w:rPr>
                <w:rFonts w:ascii="Verdana" w:hAnsi="Verdana" w:cs="Consolas"/>
                <w:color w:val="000000"/>
                <w:szCs w:val="20"/>
              </w:rPr>
              <w:t>Geaccepteerd</w:t>
            </w:r>
          </w:p>
        </w:tc>
        <w:tc>
          <w:tcPr>
            <w:tcW w:w="2430" w:type="dxa"/>
          </w:tcPr>
          <w:p w:rsidR="00386878" w:rsidRPr="0025710D" w:rsidRDefault="00386878" w:rsidP="00C504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>Aangeleverd door</w:t>
            </w:r>
          </w:p>
        </w:tc>
      </w:tr>
      <w:tr w:rsidR="00386878" w:rsidRPr="0025710D" w:rsidTr="00386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  <w:noWrap/>
          </w:tcPr>
          <w:p w:rsidR="00386878" w:rsidRPr="0025710D" w:rsidRDefault="00386878" w:rsidP="001A3E4E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082B12">
              <w:rPr>
                <w:rFonts w:ascii="Verdana" w:hAnsi="Verdana" w:cs="Times New Roman"/>
                <w:b w:val="0"/>
                <w:color w:val="000000"/>
                <w:szCs w:val="20"/>
              </w:rPr>
              <w:t>Zaakstatus code</w:t>
            </w:r>
          </w:p>
        </w:tc>
        <w:tc>
          <w:tcPr>
            <w:tcW w:w="5358" w:type="dxa"/>
            <w:noWrap/>
          </w:tcPr>
          <w:p w:rsidR="00386878" w:rsidRPr="0025710D" w:rsidRDefault="00B224DE" w:rsidP="001A3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MST000</w:t>
            </w:r>
            <w:r w:rsidR="00883266">
              <w:rPr>
                <w:rFonts w:ascii="Verdana" w:hAnsi="Verdana" w:cs="Times New Roman"/>
                <w:color w:val="000000"/>
                <w:szCs w:val="20"/>
              </w:rPr>
              <w:t>2254</w:t>
            </w:r>
          </w:p>
        </w:tc>
        <w:tc>
          <w:tcPr>
            <w:tcW w:w="2430" w:type="dxa"/>
          </w:tcPr>
          <w:p w:rsidR="00386878" w:rsidRPr="0025710D" w:rsidRDefault="00B16595" w:rsidP="00C50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Gegevensbeheerder INavigator</w:t>
            </w:r>
          </w:p>
        </w:tc>
      </w:tr>
      <w:tr w:rsidR="00386878" w:rsidRPr="0025710D" w:rsidTr="00386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  <w:noWrap/>
          </w:tcPr>
          <w:p w:rsidR="00386878" w:rsidRPr="0025710D" w:rsidRDefault="00386878" w:rsidP="001A3E4E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082B12">
              <w:rPr>
                <w:rFonts w:ascii="Verdana" w:hAnsi="Verdana" w:cs="Times New Roman"/>
                <w:b w:val="0"/>
                <w:color w:val="000000"/>
                <w:szCs w:val="20"/>
              </w:rPr>
              <w:t>start of stop status</w:t>
            </w:r>
          </w:p>
        </w:tc>
        <w:tc>
          <w:tcPr>
            <w:tcW w:w="5358" w:type="dxa"/>
            <w:noWrap/>
          </w:tcPr>
          <w:p w:rsidR="00386878" w:rsidRPr="0025710D" w:rsidRDefault="00386878" w:rsidP="001A3E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</w:p>
        </w:tc>
        <w:tc>
          <w:tcPr>
            <w:tcW w:w="2430" w:type="dxa"/>
          </w:tcPr>
          <w:p w:rsidR="00386878" w:rsidRPr="0025710D" w:rsidRDefault="00B16595" w:rsidP="00C504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Gegevensbeheerder INavigator</w:t>
            </w:r>
          </w:p>
        </w:tc>
      </w:tr>
    </w:tbl>
    <w:p w:rsidR="00F913DF" w:rsidRDefault="00F913DF" w:rsidP="00082B12"/>
    <w:tbl>
      <w:tblPr>
        <w:tblStyle w:val="Lichtraster-accent1"/>
        <w:tblW w:w="10728" w:type="dxa"/>
        <w:tblLook w:val="04A0" w:firstRow="1" w:lastRow="0" w:firstColumn="1" w:lastColumn="0" w:noHBand="0" w:noVBand="1"/>
      </w:tblPr>
      <w:tblGrid>
        <w:gridCol w:w="2850"/>
        <w:gridCol w:w="5268"/>
        <w:gridCol w:w="2610"/>
      </w:tblGrid>
      <w:tr w:rsidR="00386878" w:rsidRPr="0025710D" w:rsidTr="0038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  <w:noWrap/>
            <w:hideMark/>
          </w:tcPr>
          <w:p w:rsidR="00386878" w:rsidRPr="0025710D" w:rsidRDefault="00386878" w:rsidP="001A3E4E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>Zaakstatus</w:t>
            </w:r>
            <w:r w:rsidRPr="0025710D">
              <w:rPr>
                <w:rFonts w:ascii="Verdana" w:hAnsi="Verdana" w:cs="Times New Roman"/>
                <w:b w:val="0"/>
                <w:color w:val="000000"/>
                <w:szCs w:val="20"/>
              </w:rPr>
              <w:t xml:space="preserve"> naam</w:t>
            </w:r>
          </w:p>
        </w:tc>
        <w:tc>
          <w:tcPr>
            <w:tcW w:w="5268" w:type="dxa"/>
            <w:noWrap/>
            <w:hideMark/>
          </w:tcPr>
          <w:p w:rsidR="00386878" w:rsidRPr="004D0C02" w:rsidRDefault="00B224DE" w:rsidP="001A3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bCs w:val="0"/>
                <w:color w:val="000000"/>
                <w:szCs w:val="20"/>
              </w:rPr>
            </w:pPr>
            <w:r>
              <w:rPr>
                <w:rFonts w:ascii="Verdana" w:hAnsi="Verdana" w:cs="Consolas"/>
                <w:color w:val="000000"/>
                <w:szCs w:val="20"/>
              </w:rPr>
              <w:t>In behandeling genomen</w:t>
            </w:r>
          </w:p>
        </w:tc>
        <w:tc>
          <w:tcPr>
            <w:tcW w:w="2610" w:type="dxa"/>
          </w:tcPr>
          <w:p w:rsidR="00386878" w:rsidRPr="0025710D" w:rsidRDefault="00386878" w:rsidP="00C504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>Aangeleverd door</w:t>
            </w:r>
          </w:p>
        </w:tc>
      </w:tr>
      <w:tr w:rsidR="00386878" w:rsidRPr="0025710D" w:rsidTr="00386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  <w:noWrap/>
          </w:tcPr>
          <w:p w:rsidR="00386878" w:rsidRPr="0025710D" w:rsidRDefault="00386878" w:rsidP="001A3E4E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082B12">
              <w:rPr>
                <w:rFonts w:ascii="Verdana" w:hAnsi="Verdana" w:cs="Times New Roman"/>
                <w:b w:val="0"/>
                <w:color w:val="000000"/>
                <w:szCs w:val="20"/>
              </w:rPr>
              <w:t>Zaakstatus code</w:t>
            </w:r>
          </w:p>
        </w:tc>
        <w:tc>
          <w:tcPr>
            <w:tcW w:w="5268" w:type="dxa"/>
            <w:noWrap/>
          </w:tcPr>
          <w:p w:rsidR="00386878" w:rsidRPr="0025710D" w:rsidRDefault="00B224DE" w:rsidP="00F91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MST000</w:t>
            </w:r>
            <w:r w:rsidR="00883266">
              <w:rPr>
                <w:rFonts w:ascii="Verdana" w:hAnsi="Verdana" w:cs="Times New Roman"/>
                <w:color w:val="000000"/>
                <w:szCs w:val="20"/>
              </w:rPr>
              <w:t>2255</w:t>
            </w:r>
          </w:p>
        </w:tc>
        <w:tc>
          <w:tcPr>
            <w:tcW w:w="2610" w:type="dxa"/>
          </w:tcPr>
          <w:p w:rsidR="00386878" w:rsidRPr="0025710D" w:rsidRDefault="00B16595" w:rsidP="00C50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Gegevensbeheerder INavigator</w:t>
            </w:r>
          </w:p>
        </w:tc>
      </w:tr>
      <w:tr w:rsidR="00386878" w:rsidRPr="0025710D" w:rsidTr="00386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  <w:noWrap/>
          </w:tcPr>
          <w:p w:rsidR="00386878" w:rsidRPr="0025710D" w:rsidRDefault="00386878" w:rsidP="00386878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082B12">
              <w:rPr>
                <w:rFonts w:ascii="Verdana" w:hAnsi="Verdana" w:cs="Times New Roman"/>
                <w:b w:val="0"/>
                <w:color w:val="000000"/>
                <w:szCs w:val="20"/>
              </w:rPr>
              <w:t>start of stop status</w:t>
            </w:r>
          </w:p>
        </w:tc>
        <w:tc>
          <w:tcPr>
            <w:tcW w:w="5268" w:type="dxa"/>
            <w:noWrap/>
          </w:tcPr>
          <w:p w:rsidR="00386878" w:rsidRPr="0025710D" w:rsidRDefault="003111A6" w:rsidP="003868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Start</w:t>
            </w:r>
          </w:p>
        </w:tc>
        <w:tc>
          <w:tcPr>
            <w:tcW w:w="2610" w:type="dxa"/>
          </w:tcPr>
          <w:p w:rsidR="00386878" w:rsidRPr="0025710D" w:rsidRDefault="00B16595" w:rsidP="003868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Gegevensbeheerder INavigator</w:t>
            </w:r>
          </w:p>
        </w:tc>
      </w:tr>
    </w:tbl>
    <w:p w:rsidR="00F913DF" w:rsidRDefault="00F913DF" w:rsidP="00082B12"/>
    <w:tbl>
      <w:tblPr>
        <w:tblStyle w:val="Lichtraster-accent1"/>
        <w:tblW w:w="10728" w:type="dxa"/>
        <w:tblLook w:val="04A0" w:firstRow="1" w:lastRow="0" w:firstColumn="1" w:lastColumn="0" w:noHBand="0" w:noVBand="1"/>
      </w:tblPr>
      <w:tblGrid>
        <w:gridCol w:w="2850"/>
        <w:gridCol w:w="5268"/>
        <w:gridCol w:w="2610"/>
      </w:tblGrid>
      <w:tr w:rsidR="00B224DE" w:rsidRPr="0025710D" w:rsidTr="00590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  <w:noWrap/>
            <w:hideMark/>
          </w:tcPr>
          <w:p w:rsidR="00B224DE" w:rsidRPr="0025710D" w:rsidRDefault="00B224DE" w:rsidP="005907D4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>Zaakstatus</w:t>
            </w:r>
            <w:r w:rsidRPr="0025710D">
              <w:rPr>
                <w:rFonts w:ascii="Verdana" w:hAnsi="Verdana" w:cs="Times New Roman"/>
                <w:b w:val="0"/>
                <w:color w:val="000000"/>
                <w:szCs w:val="20"/>
              </w:rPr>
              <w:t xml:space="preserve"> naam</w:t>
            </w:r>
          </w:p>
        </w:tc>
        <w:tc>
          <w:tcPr>
            <w:tcW w:w="5268" w:type="dxa"/>
            <w:noWrap/>
            <w:hideMark/>
          </w:tcPr>
          <w:p w:rsidR="00B224DE" w:rsidRPr="004D0C02" w:rsidRDefault="00B45E5D" w:rsidP="00590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bCs w:val="0"/>
                <w:color w:val="000000"/>
                <w:szCs w:val="20"/>
              </w:rPr>
            </w:pPr>
            <w:r>
              <w:rPr>
                <w:rFonts w:ascii="Verdana" w:hAnsi="Verdana" w:cs="Consolas"/>
                <w:color w:val="000000"/>
                <w:szCs w:val="20"/>
              </w:rPr>
              <w:t>Ingetrokken</w:t>
            </w:r>
          </w:p>
        </w:tc>
        <w:tc>
          <w:tcPr>
            <w:tcW w:w="2610" w:type="dxa"/>
          </w:tcPr>
          <w:p w:rsidR="00B224DE" w:rsidRPr="0025710D" w:rsidRDefault="00B224DE" w:rsidP="00590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>Aangeleverd door</w:t>
            </w:r>
          </w:p>
        </w:tc>
      </w:tr>
      <w:tr w:rsidR="00B224DE" w:rsidRPr="0025710D" w:rsidTr="00590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  <w:noWrap/>
          </w:tcPr>
          <w:p w:rsidR="00B224DE" w:rsidRPr="0025710D" w:rsidRDefault="00B224DE" w:rsidP="005907D4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082B12">
              <w:rPr>
                <w:rFonts w:ascii="Verdana" w:hAnsi="Verdana" w:cs="Times New Roman"/>
                <w:b w:val="0"/>
                <w:color w:val="000000"/>
                <w:szCs w:val="20"/>
              </w:rPr>
              <w:t>Zaakstatus code</w:t>
            </w:r>
          </w:p>
        </w:tc>
        <w:tc>
          <w:tcPr>
            <w:tcW w:w="5268" w:type="dxa"/>
            <w:noWrap/>
          </w:tcPr>
          <w:p w:rsidR="00B224DE" w:rsidRPr="0025710D" w:rsidRDefault="00B45E5D" w:rsidP="00590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 w:rsidRPr="00B45E5D">
              <w:rPr>
                <w:rFonts w:ascii="Verdana" w:hAnsi="Verdana" w:cs="Times New Roman"/>
                <w:color w:val="000000"/>
                <w:szCs w:val="20"/>
              </w:rPr>
              <w:t>ST0000</w:t>
            </w:r>
            <w:r w:rsidR="00883266">
              <w:rPr>
                <w:rFonts w:ascii="Verdana" w:hAnsi="Verdana" w:cs="Times New Roman"/>
                <w:color w:val="000000"/>
                <w:szCs w:val="20"/>
              </w:rPr>
              <w:t>0087</w:t>
            </w:r>
          </w:p>
        </w:tc>
        <w:tc>
          <w:tcPr>
            <w:tcW w:w="2610" w:type="dxa"/>
          </w:tcPr>
          <w:p w:rsidR="00B224DE" w:rsidRPr="0025710D" w:rsidRDefault="00B16595" w:rsidP="00590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Gegevensbeheerder INavigator</w:t>
            </w:r>
          </w:p>
        </w:tc>
      </w:tr>
      <w:tr w:rsidR="00B224DE" w:rsidRPr="0025710D" w:rsidTr="005907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  <w:noWrap/>
          </w:tcPr>
          <w:p w:rsidR="00B224DE" w:rsidRPr="0025710D" w:rsidRDefault="00B224DE" w:rsidP="005907D4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082B12">
              <w:rPr>
                <w:rFonts w:ascii="Verdana" w:hAnsi="Verdana" w:cs="Times New Roman"/>
                <w:b w:val="0"/>
                <w:color w:val="000000"/>
                <w:szCs w:val="20"/>
              </w:rPr>
              <w:t>start of stop status</w:t>
            </w:r>
          </w:p>
        </w:tc>
        <w:tc>
          <w:tcPr>
            <w:tcW w:w="5268" w:type="dxa"/>
            <w:noWrap/>
          </w:tcPr>
          <w:p w:rsidR="00B224DE" w:rsidRPr="0025710D" w:rsidRDefault="00B224DE" w:rsidP="005907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Stop</w:t>
            </w:r>
          </w:p>
        </w:tc>
        <w:tc>
          <w:tcPr>
            <w:tcW w:w="2610" w:type="dxa"/>
          </w:tcPr>
          <w:p w:rsidR="00B224DE" w:rsidRPr="0025710D" w:rsidRDefault="00B16595" w:rsidP="005907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Gegevensbeheerder INavigator</w:t>
            </w:r>
          </w:p>
        </w:tc>
      </w:tr>
    </w:tbl>
    <w:p w:rsidR="00B224DE" w:rsidRDefault="00B224DE" w:rsidP="00082B12"/>
    <w:tbl>
      <w:tblPr>
        <w:tblStyle w:val="Lichtraster-accent1"/>
        <w:tblW w:w="10728" w:type="dxa"/>
        <w:tblLook w:val="04A0" w:firstRow="1" w:lastRow="0" w:firstColumn="1" w:lastColumn="0" w:noHBand="0" w:noVBand="1"/>
      </w:tblPr>
      <w:tblGrid>
        <w:gridCol w:w="2850"/>
        <w:gridCol w:w="5268"/>
        <w:gridCol w:w="2610"/>
      </w:tblGrid>
      <w:tr w:rsidR="00B224DE" w:rsidRPr="0025710D" w:rsidTr="00590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  <w:noWrap/>
            <w:hideMark/>
          </w:tcPr>
          <w:p w:rsidR="00B224DE" w:rsidRPr="0025710D" w:rsidRDefault="00B224DE" w:rsidP="005907D4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>Zaakstatus</w:t>
            </w:r>
            <w:r w:rsidRPr="0025710D">
              <w:rPr>
                <w:rFonts w:ascii="Verdana" w:hAnsi="Verdana" w:cs="Times New Roman"/>
                <w:b w:val="0"/>
                <w:color w:val="000000"/>
                <w:szCs w:val="20"/>
              </w:rPr>
              <w:t xml:space="preserve"> naam</w:t>
            </w:r>
          </w:p>
        </w:tc>
        <w:tc>
          <w:tcPr>
            <w:tcW w:w="5268" w:type="dxa"/>
            <w:noWrap/>
            <w:hideMark/>
          </w:tcPr>
          <w:p w:rsidR="00B224DE" w:rsidRPr="004D0C02" w:rsidRDefault="00B45E5D" w:rsidP="00590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bCs w:val="0"/>
                <w:color w:val="000000"/>
                <w:szCs w:val="20"/>
              </w:rPr>
            </w:pPr>
            <w:r>
              <w:rPr>
                <w:rFonts w:ascii="Verdana" w:hAnsi="Verdana" w:cs="Times New Roman"/>
                <w:bCs w:val="0"/>
                <w:color w:val="000000"/>
                <w:szCs w:val="20"/>
              </w:rPr>
              <w:t>Ontvangen</w:t>
            </w:r>
          </w:p>
        </w:tc>
        <w:tc>
          <w:tcPr>
            <w:tcW w:w="2610" w:type="dxa"/>
          </w:tcPr>
          <w:p w:rsidR="00B224DE" w:rsidRPr="0025710D" w:rsidRDefault="00B224DE" w:rsidP="00590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>Aangeleverd door</w:t>
            </w:r>
          </w:p>
        </w:tc>
      </w:tr>
      <w:tr w:rsidR="00B224DE" w:rsidRPr="0025710D" w:rsidTr="00590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  <w:noWrap/>
          </w:tcPr>
          <w:p w:rsidR="00B224DE" w:rsidRPr="0025710D" w:rsidRDefault="00B224DE" w:rsidP="005907D4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082B12">
              <w:rPr>
                <w:rFonts w:ascii="Verdana" w:hAnsi="Verdana" w:cs="Times New Roman"/>
                <w:b w:val="0"/>
                <w:color w:val="000000"/>
                <w:szCs w:val="20"/>
              </w:rPr>
              <w:t>Zaakstatus code</w:t>
            </w:r>
          </w:p>
        </w:tc>
        <w:tc>
          <w:tcPr>
            <w:tcW w:w="5268" w:type="dxa"/>
            <w:noWrap/>
          </w:tcPr>
          <w:p w:rsidR="00B224DE" w:rsidRPr="0025710D" w:rsidRDefault="00B45E5D" w:rsidP="00590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MST000</w:t>
            </w:r>
            <w:r w:rsidR="00883266">
              <w:rPr>
                <w:rFonts w:ascii="Verdana" w:hAnsi="Verdana" w:cs="Times New Roman"/>
                <w:color w:val="000000"/>
                <w:szCs w:val="20"/>
              </w:rPr>
              <w:t>2253</w:t>
            </w:r>
          </w:p>
        </w:tc>
        <w:tc>
          <w:tcPr>
            <w:tcW w:w="2610" w:type="dxa"/>
          </w:tcPr>
          <w:p w:rsidR="00B224DE" w:rsidRPr="0025710D" w:rsidRDefault="00B16595" w:rsidP="00590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Gegevensbeheerder INavigator</w:t>
            </w:r>
          </w:p>
        </w:tc>
      </w:tr>
      <w:tr w:rsidR="00B224DE" w:rsidRPr="0025710D" w:rsidTr="005907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  <w:noWrap/>
          </w:tcPr>
          <w:p w:rsidR="00B224DE" w:rsidRPr="0025710D" w:rsidRDefault="00B224DE" w:rsidP="005907D4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082B12">
              <w:rPr>
                <w:rFonts w:ascii="Verdana" w:hAnsi="Verdana" w:cs="Times New Roman"/>
                <w:b w:val="0"/>
                <w:color w:val="000000"/>
                <w:szCs w:val="20"/>
              </w:rPr>
              <w:lastRenderedPageBreak/>
              <w:t>start of stop status</w:t>
            </w:r>
          </w:p>
        </w:tc>
        <w:tc>
          <w:tcPr>
            <w:tcW w:w="5268" w:type="dxa"/>
            <w:noWrap/>
          </w:tcPr>
          <w:p w:rsidR="00B224DE" w:rsidRPr="0025710D" w:rsidRDefault="00B224DE" w:rsidP="005907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</w:p>
        </w:tc>
        <w:tc>
          <w:tcPr>
            <w:tcW w:w="2610" w:type="dxa"/>
          </w:tcPr>
          <w:p w:rsidR="00B224DE" w:rsidRPr="0025710D" w:rsidRDefault="00B16595" w:rsidP="005907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Gegevensbeheerder INavigator</w:t>
            </w:r>
          </w:p>
        </w:tc>
      </w:tr>
    </w:tbl>
    <w:p w:rsidR="00B224DE" w:rsidRDefault="00B224DE" w:rsidP="00082B12"/>
    <w:p w:rsidR="0091011B" w:rsidRDefault="0091011B" w:rsidP="00082B12">
      <w:pPr>
        <w:pStyle w:val="Kop2"/>
        <w:ind w:firstLine="0"/>
      </w:pPr>
      <w:r>
        <w:t>Resultaat typen</w:t>
      </w:r>
    </w:p>
    <w:tbl>
      <w:tblPr>
        <w:tblStyle w:val="Lichtraster-accent1"/>
        <w:tblW w:w="10505" w:type="dxa"/>
        <w:tblLook w:val="04A0" w:firstRow="1" w:lastRow="0" w:firstColumn="1" w:lastColumn="0" w:noHBand="0" w:noVBand="1"/>
      </w:tblPr>
      <w:tblGrid>
        <w:gridCol w:w="2834"/>
        <w:gridCol w:w="5635"/>
        <w:gridCol w:w="2213"/>
      </w:tblGrid>
      <w:tr w:rsidR="00F8278D" w:rsidRPr="0025710D" w:rsidTr="006D6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  <w:noWrap/>
            <w:hideMark/>
          </w:tcPr>
          <w:p w:rsidR="00F8278D" w:rsidRPr="0025710D" w:rsidRDefault="00F8278D" w:rsidP="001A3E4E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>Resultaattype</w:t>
            </w:r>
            <w:r w:rsidRPr="0025710D">
              <w:rPr>
                <w:rFonts w:ascii="Verdana" w:hAnsi="Verdana" w:cs="Times New Roman"/>
                <w:b w:val="0"/>
                <w:color w:val="000000"/>
                <w:szCs w:val="20"/>
              </w:rPr>
              <w:t xml:space="preserve"> naam</w:t>
            </w:r>
          </w:p>
        </w:tc>
        <w:tc>
          <w:tcPr>
            <w:tcW w:w="5670" w:type="dxa"/>
            <w:noWrap/>
          </w:tcPr>
          <w:p w:rsidR="00F8278D" w:rsidRPr="004D0C02" w:rsidRDefault="00F7017D" w:rsidP="001A3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bCs w:val="0"/>
                <w:color w:val="000000"/>
                <w:szCs w:val="20"/>
              </w:rPr>
            </w:pPr>
            <w:r>
              <w:rPr>
                <w:rFonts w:ascii="Verdana" w:hAnsi="Verdana" w:cs="Times New Roman"/>
                <w:bCs w:val="0"/>
                <w:color w:val="000000"/>
                <w:szCs w:val="20"/>
              </w:rPr>
              <w:t>Afge</w:t>
            </w:r>
            <w:r w:rsidR="00E52BC7">
              <w:rPr>
                <w:rFonts w:ascii="Verdana" w:hAnsi="Verdana" w:cs="Times New Roman"/>
                <w:bCs w:val="0"/>
                <w:color w:val="000000"/>
                <w:szCs w:val="20"/>
              </w:rPr>
              <w:t>broken</w:t>
            </w:r>
          </w:p>
        </w:tc>
        <w:tc>
          <w:tcPr>
            <w:tcW w:w="1985" w:type="dxa"/>
          </w:tcPr>
          <w:p w:rsidR="00F8278D" w:rsidRPr="0025710D" w:rsidRDefault="00F8278D" w:rsidP="00C504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>Aangeleverd door</w:t>
            </w:r>
          </w:p>
        </w:tc>
      </w:tr>
      <w:tr w:rsidR="00F8278D" w:rsidRPr="0025710D" w:rsidTr="006D6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  <w:noWrap/>
          </w:tcPr>
          <w:p w:rsidR="00F8278D" w:rsidRPr="0025710D" w:rsidRDefault="00F8278D" w:rsidP="001A3E4E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082B12">
              <w:rPr>
                <w:rFonts w:ascii="Verdana" w:hAnsi="Verdana" w:cs="Times New Roman"/>
                <w:b w:val="0"/>
                <w:color w:val="000000"/>
                <w:szCs w:val="20"/>
              </w:rPr>
              <w:t>Zaakstatus code</w:t>
            </w:r>
          </w:p>
        </w:tc>
        <w:tc>
          <w:tcPr>
            <w:tcW w:w="5670" w:type="dxa"/>
            <w:noWrap/>
          </w:tcPr>
          <w:p w:rsidR="00F8278D" w:rsidRPr="0025710D" w:rsidRDefault="00F7017D" w:rsidP="00082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MRT000</w:t>
            </w:r>
            <w:r w:rsidR="00D86B98">
              <w:rPr>
                <w:rFonts w:ascii="Verdana" w:hAnsi="Verdana" w:cs="Times New Roman"/>
                <w:color w:val="000000"/>
                <w:szCs w:val="20"/>
              </w:rPr>
              <w:t>0967</w:t>
            </w:r>
          </w:p>
        </w:tc>
        <w:tc>
          <w:tcPr>
            <w:tcW w:w="1985" w:type="dxa"/>
          </w:tcPr>
          <w:p w:rsidR="00F8278D" w:rsidRPr="0025710D" w:rsidRDefault="00B16595" w:rsidP="00C50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Gegevensbeheerder INavigator</w:t>
            </w:r>
          </w:p>
        </w:tc>
      </w:tr>
      <w:tr w:rsidR="00F8278D" w:rsidRPr="0025710D" w:rsidTr="006D60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  <w:noWrap/>
          </w:tcPr>
          <w:p w:rsidR="00F8278D" w:rsidRPr="006D4125" w:rsidRDefault="00F8278D" w:rsidP="001A3E4E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6D4125">
              <w:rPr>
                <w:rFonts w:ascii="Verdana" w:hAnsi="Verdana" w:cs="Times New Roman"/>
                <w:b w:val="0"/>
                <w:color w:val="000000"/>
                <w:szCs w:val="20"/>
              </w:rPr>
              <w:t>Bewaartermijn</w:t>
            </w: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 xml:space="preserve"> archief</w:t>
            </w:r>
          </w:p>
        </w:tc>
        <w:tc>
          <w:tcPr>
            <w:tcW w:w="5670" w:type="dxa"/>
            <w:noWrap/>
          </w:tcPr>
          <w:p w:rsidR="00F8278D" w:rsidRPr="00F35023" w:rsidRDefault="00F7017D" w:rsidP="00F350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1 Jaar</w:t>
            </w:r>
          </w:p>
        </w:tc>
        <w:tc>
          <w:tcPr>
            <w:tcW w:w="1985" w:type="dxa"/>
          </w:tcPr>
          <w:p w:rsidR="00F8278D" w:rsidRPr="0025710D" w:rsidRDefault="00B16595" w:rsidP="00C504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Gegevensbeheerder INavigator</w:t>
            </w:r>
          </w:p>
        </w:tc>
      </w:tr>
    </w:tbl>
    <w:p w:rsidR="00F913DF" w:rsidRDefault="00F913DF" w:rsidP="00082B12"/>
    <w:tbl>
      <w:tblPr>
        <w:tblStyle w:val="Lichtraster-accent1"/>
        <w:tblW w:w="10682" w:type="dxa"/>
        <w:tblLook w:val="04A0" w:firstRow="1" w:lastRow="0" w:firstColumn="1" w:lastColumn="0" w:noHBand="0" w:noVBand="1"/>
      </w:tblPr>
      <w:tblGrid>
        <w:gridCol w:w="2685"/>
        <w:gridCol w:w="5332"/>
        <w:gridCol w:w="2665"/>
      </w:tblGrid>
      <w:tr w:rsidR="00F8278D" w:rsidRPr="0025710D" w:rsidTr="0038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noWrap/>
            <w:hideMark/>
          </w:tcPr>
          <w:p w:rsidR="00F8278D" w:rsidRPr="0025710D" w:rsidRDefault="00F8278D" w:rsidP="001A3E4E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>Resultaattype</w:t>
            </w:r>
            <w:r w:rsidRPr="0025710D">
              <w:rPr>
                <w:rFonts w:ascii="Verdana" w:hAnsi="Verdana" w:cs="Times New Roman"/>
                <w:b w:val="0"/>
                <w:color w:val="000000"/>
                <w:szCs w:val="20"/>
              </w:rPr>
              <w:t xml:space="preserve"> naam</w:t>
            </w:r>
          </w:p>
        </w:tc>
        <w:tc>
          <w:tcPr>
            <w:tcW w:w="5332" w:type="dxa"/>
            <w:noWrap/>
            <w:hideMark/>
          </w:tcPr>
          <w:p w:rsidR="00F8278D" w:rsidRPr="004D0C02" w:rsidRDefault="00D86B98" w:rsidP="001A3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bCs w:val="0"/>
                <w:color w:val="000000"/>
                <w:szCs w:val="20"/>
              </w:rPr>
            </w:pPr>
            <w:r>
              <w:rPr>
                <w:rFonts w:ascii="Verdana" w:hAnsi="Verdana" w:cs="Times New Roman"/>
                <w:bCs w:val="0"/>
                <w:color w:val="000000"/>
                <w:szCs w:val="20"/>
              </w:rPr>
              <w:t>A</w:t>
            </w:r>
            <w:r w:rsidR="00092A70">
              <w:rPr>
                <w:rFonts w:ascii="Verdana" w:hAnsi="Verdana" w:cs="Times New Roman"/>
                <w:bCs w:val="0"/>
                <w:color w:val="000000"/>
                <w:szCs w:val="20"/>
              </w:rPr>
              <w:t>f</w:t>
            </w:r>
            <w:r w:rsidR="007F2580">
              <w:rPr>
                <w:rFonts w:ascii="Verdana" w:hAnsi="Verdana" w:cs="Times New Roman"/>
                <w:bCs w:val="0"/>
                <w:color w:val="000000"/>
                <w:szCs w:val="20"/>
              </w:rPr>
              <w:t>ge</w:t>
            </w:r>
            <w:r w:rsidR="00463CE3">
              <w:rPr>
                <w:rFonts w:ascii="Verdana" w:hAnsi="Verdana" w:cs="Times New Roman"/>
                <w:bCs w:val="0"/>
                <w:color w:val="000000"/>
                <w:szCs w:val="20"/>
              </w:rPr>
              <w:t>wezen</w:t>
            </w:r>
          </w:p>
        </w:tc>
        <w:tc>
          <w:tcPr>
            <w:tcW w:w="2665" w:type="dxa"/>
          </w:tcPr>
          <w:p w:rsidR="00F8278D" w:rsidRPr="0025710D" w:rsidRDefault="00F8278D" w:rsidP="00C504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>Aangeleverd door</w:t>
            </w:r>
          </w:p>
        </w:tc>
      </w:tr>
      <w:tr w:rsidR="00F8278D" w:rsidRPr="0025710D" w:rsidTr="00386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noWrap/>
          </w:tcPr>
          <w:p w:rsidR="00F8278D" w:rsidRPr="0025710D" w:rsidRDefault="00F8278D" w:rsidP="001A3E4E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082B12">
              <w:rPr>
                <w:rFonts w:ascii="Verdana" w:hAnsi="Verdana" w:cs="Times New Roman"/>
                <w:b w:val="0"/>
                <w:color w:val="000000"/>
                <w:szCs w:val="20"/>
              </w:rPr>
              <w:t>Zaakstatus code</w:t>
            </w:r>
          </w:p>
        </w:tc>
        <w:tc>
          <w:tcPr>
            <w:tcW w:w="5332" w:type="dxa"/>
            <w:noWrap/>
          </w:tcPr>
          <w:p w:rsidR="00F8278D" w:rsidRPr="0025710D" w:rsidRDefault="00092A70" w:rsidP="007F2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MRT000</w:t>
            </w:r>
            <w:r w:rsidR="00D86B98">
              <w:rPr>
                <w:rFonts w:ascii="Verdana" w:hAnsi="Verdana" w:cs="Times New Roman"/>
                <w:color w:val="000000"/>
                <w:szCs w:val="20"/>
              </w:rPr>
              <w:t>0968</w:t>
            </w:r>
          </w:p>
        </w:tc>
        <w:tc>
          <w:tcPr>
            <w:tcW w:w="2665" w:type="dxa"/>
          </w:tcPr>
          <w:p w:rsidR="00F8278D" w:rsidRPr="0025710D" w:rsidRDefault="00B16595" w:rsidP="00C50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Gegevensbeheerder INavigator</w:t>
            </w:r>
          </w:p>
        </w:tc>
      </w:tr>
      <w:tr w:rsidR="00F8278D" w:rsidTr="00386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noWrap/>
          </w:tcPr>
          <w:p w:rsidR="00F8278D" w:rsidRPr="006D4125" w:rsidRDefault="00F8278D" w:rsidP="00EE0D9E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6D4125">
              <w:rPr>
                <w:rFonts w:ascii="Verdana" w:hAnsi="Verdana" w:cs="Times New Roman"/>
                <w:b w:val="0"/>
                <w:color w:val="000000"/>
                <w:szCs w:val="20"/>
              </w:rPr>
              <w:t>Bewaartermijn</w:t>
            </w: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 xml:space="preserve"> archief</w:t>
            </w:r>
          </w:p>
        </w:tc>
        <w:tc>
          <w:tcPr>
            <w:tcW w:w="5332" w:type="dxa"/>
            <w:noWrap/>
          </w:tcPr>
          <w:p w:rsidR="00F8278D" w:rsidRDefault="00E52BC7" w:rsidP="00386878">
            <w:pPr>
              <w:tabs>
                <w:tab w:val="left" w:pos="177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5</w:t>
            </w:r>
            <w:r w:rsidR="00092A70">
              <w:rPr>
                <w:rFonts w:ascii="Verdana" w:hAnsi="Verdana" w:cs="Times New Roman"/>
                <w:color w:val="000000"/>
                <w:szCs w:val="20"/>
              </w:rPr>
              <w:t xml:space="preserve"> Jaar</w:t>
            </w:r>
          </w:p>
        </w:tc>
        <w:tc>
          <w:tcPr>
            <w:tcW w:w="2665" w:type="dxa"/>
          </w:tcPr>
          <w:p w:rsidR="00F8278D" w:rsidRPr="0025710D" w:rsidRDefault="00B16595" w:rsidP="00C504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Gegevensbeheerder INavigator</w:t>
            </w:r>
          </w:p>
        </w:tc>
      </w:tr>
    </w:tbl>
    <w:p w:rsidR="00463CE3" w:rsidRDefault="00463CE3" w:rsidP="00082B12">
      <w:pPr>
        <w:pStyle w:val="Kop2"/>
        <w:ind w:firstLine="0"/>
      </w:pPr>
    </w:p>
    <w:p w:rsidR="00046399" w:rsidRDefault="00046399" w:rsidP="00082B12">
      <w:pPr>
        <w:pStyle w:val="Kop2"/>
        <w:ind w:firstLine="0"/>
      </w:pPr>
    </w:p>
    <w:tbl>
      <w:tblPr>
        <w:tblStyle w:val="Lichtraster-accent1"/>
        <w:tblW w:w="10682" w:type="dxa"/>
        <w:tblLook w:val="04A0" w:firstRow="1" w:lastRow="0" w:firstColumn="1" w:lastColumn="0" w:noHBand="0" w:noVBand="1"/>
      </w:tblPr>
      <w:tblGrid>
        <w:gridCol w:w="2685"/>
        <w:gridCol w:w="5332"/>
        <w:gridCol w:w="2665"/>
      </w:tblGrid>
      <w:tr w:rsidR="00883266" w:rsidRPr="0025710D" w:rsidTr="007278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noWrap/>
            <w:hideMark/>
          </w:tcPr>
          <w:p w:rsidR="00883266" w:rsidRPr="0025710D" w:rsidRDefault="00883266" w:rsidP="0072789E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>Resultaattype</w:t>
            </w:r>
            <w:r w:rsidRPr="0025710D">
              <w:rPr>
                <w:rFonts w:ascii="Verdana" w:hAnsi="Verdana" w:cs="Times New Roman"/>
                <w:b w:val="0"/>
                <w:color w:val="000000"/>
                <w:szCs w:val="20"/>
              </w:rPr>
              <w:t xml:space="preserve"> naam</w:t>
            </w:r>
          </w:p>
        </w:tc>
        <w:tc>
          <w:tcPr>
            <w:tcW w:w="5332" w:type="dxa"/>
            <w:noWrap/>
            <w:hideMark/>
          </w:tcPr>
          <w:p w:rsidR="00883266" w:rsidRPr="004D0C02" w:rsidRDefault="00D86B98" w:rsidP="007278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bCs w:val="0"/>
                <w:color w:val="000000"/>
                <w:szCs w:val="20"/>
              </w:rPr>
            </w:pPr>
            <w:r>
              <w:rPr>
                <w:rFonts w:ascii="Verdana" w:hAnsi="Verdana" w:cs="Times New Roman"/>
                <w:bCs w:val="0"/>
                <w:color w:val="000000"/>
                <w:szCs w:val="20"/>
              </w:rPr>
              <w:t>Buiten behandeling gesteld</w:t>
            </w:r>
          </w:p>
        </w:tc>
        <w:tc>
          <w:tcPr>
            <w:tcW w:w="2665" w:type="dxa"/>
          </w:tcPr>
          <w:p w:rsidR="00883266" w:rsidRPr="0025710D" w:rsidRDefault="00883266" w:rsidP="007278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>Aangeleverd door</w:t>
            </w:r>
          </w:p>
        </w:tc>
      </w:tr>
      <w:tr w:rsidR="00883266" w:rsidRPr="0025710D" w:rsidTr="00727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noWrap/>
          </w:tcPr>
          <w:p w:rsidR="00883266" w:rsidRPr="0025710D" w:rsidRDefault="00883266" w:rsidP="0072789E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082B12">
              <w:rPr>
                <w:rFonts w:ascii="Verdana" w:hAnsi="Verdana" w:cs="Times New Roman"/>
                <w:b w:val="0"/>
                <w:color w:val="000000"/>
                <w:szCs w:val="20"/>
              </w:rPr>
              <w:t>Zaakstatus code</w:t>
            </w:r>
          </w:p>
        </w:tc>
        <w:tc>
          <w:tcPr>
            <w:tcW w:w="5332" w:type="dxa"/>
            <w:noWrap/>
          </w:tcPr>
          <w:p w:rsidR="00883266" w:rsidRPr="0025710D" w:rsidRDefault="00883266" w:rsidP="00727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MRT000</w:t>
            </w:r>
            <w:r w:rsidR="00D86B98">
              <w:rPr>
                <w:rFonts w:ascii="Verdana" w:hAnsi="Verdana" w:cs="Times New Roman"/>
                <w:color w:val="000000"/>
                <w:szCs w:val="20"/>
              </w:rPr>
              <w:t>3044</w:t>
            </w:r>
          </w:p>
        </w:tc>
        <w:tc>
          <w:tcPr>
            <w:tcW w:w="2665" w:type="dxa"/>
          </w:tcPr>
          <w:p w:rsidR="00883266" w:rsidRPr="0025710D" w:rsidRDefault="00B16595" w:rsidP="00727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Gegevensbeheerder INavigator</w:t>
            </w:r>
          </w:p>
        </w:tc>
      </w:tr>
      <w:tr w:rsidR="00883266" w:rsidRPr="0025710D" w:rsidTr="007278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noWrap/>
          </w:tcPr>
          <w:p w:rsidR="00883266" w:rsidRPr="006D4125" w:rsidRDefault="00883266" w:rsidP="0072789E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6D4125">
              <w:rPr>
                <w:rFonts w:ascii="Verdana" w:hAnsi="Verdana" w:cs="Times New Roman"/>
                <w:b w:val="0"/>
                <w:color w:val="000000"/>
                <w:szCs w:val="20"/>
              </w:rPr>
              <w:t>Bewaartermijn</w:t>
            </w: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 xml:space="preserve"> archief</w:t>
            </w:r>
          </w:p>
        </w:tc>
        <w:tc>
          <w:tcPr>
            <w:tcW w:w="5332" w:type="dxa"/>
            <w:noWrap/>
          </w:tcPr>
          <w:p w:rsidR="00883266" w:rsidRDefault="00883266" w:rsidP="0072789E">
            <w:pPr>
              <w:tabs>
                <w:tab w:val="left" w:pos="177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5 Jaar</w:t>
            </w:r>
          </w:p>
        </w:tc>
        <w:tc>
          <w:tcPr>
            <w:tcW w:w="2665" w:type="dxa"/>
          </w:tcPr>
          <w:p w:rsidR="00883266" w:rsidRPr="0025710D" w:rsidRDefault="00B16595" w:rsidP="007278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Gegevensbeheerder INavigator</w:t>
            </w:r>
          </w:p>
        </w:tc>
      </w:tr>
    </w:tbl>
    <w:p w:rsidR="00883266" w:rsidRDefault="00883266" w:rsidP="00082B12">
      <w:pPr>
        <w:pStyle w:val="Kop2"/>
        <w:ind w:firstLine="0"/>
      </w:pPr>
    </w:p>
    <w:tbl>
      <w:tblPr>
        <w:tblStyle w:val="Lichtraster-accent1"/>
        <w:tblW w:w="10682" w:type="dxa"/>
        <w:tblLook w:val="04A0" w:firstRow="1" w:lastRow="0" w:firstColumn="1" w:lastColumn="0" w:noHBand="0" w:noVBand="1"/>
      </w:tblPr>
      <w:tblGrid>
        <w:gridCol w:w="2685"/>
        <w:gridCol w:w="5332"/>
        <w:gridCol w:w="2665"/>
      </w:tblGrid>
      <w:tr w:rsidR="00463CE3" w:rsidRPr="0025710D" w:rsidTr="00562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noWrap/>
            <w:hideMark/>
          </w:tcPr>
          <w:p w:rsidR="00463CE3" w:rsidRPr="0025710D" w:rsidRDefault="00463CE3" w:rsidP="00562380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>Resultaattype</w:t>
            </w:r>
            <w:r w:rsidRPr="0025710D">
              <w:rPr>
                <w:rFonts w:ascii="Verdana" w:hAnsi="Verdana" w:cs="Times New Roman"/>
                <w:b w:val="0"/>
                <w:color w:val="000000"/>
                <w:szCs w:val="20"/>
              </w:rPr>
              <w:t xml:space="preserve"> naam</w:t>
            </w:r>
          </w:p>
        </w:tc>
        <w:tc>
          <w:tcPr>
            <w:tcW w:w="5332" w:type="dxa"/>
            <w:noWrap/>
            <w:hideMark/>
          </w:tcPr>
          <w:p w:rsidR="00463CE3" w:rsidRPr="004D0C02" w:rsidRDefault="00D86B98" w:rsidP="00562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bCs w:val="0"/>
                <w:color w:val="000000"/>
                <w:szCs w:val="20"/>
              </w:rPr>
            </w:pPr>
            <w:r>
              <w:rPr>
                <w:rFonts w:ascii="Verdana" w:hAnsi="Verdana" w:cs="Times New Roman"/>
                <w:bCs w:val="0"/>
                <w:color w:val="000000"/>
                <w:szCs w:val="20"/>
              </w:rPr>
              <w:t>T</w:t>
            </w:r>
            <w:r w:rsidR="00463CE3">
              <w:rPr>
                <w:rFonts w:ascii="Verdana" w:hAnsi="Verdana" w:cs="Times New Roman"/>
                <w:bCs w:val="0"/>
                <w:color w:val="000000"/>
                <w:szCs w:val="20"/>
              </w:rPr>
              <w:t>oegekend</w:t>
            </w:r>
          </w:p>
        </w:tc>
        <w:tc>
          <w:tcPr>
            <w:tcW w:w="2665" w:type="dxa"/>
          </w:tcPr>
          <w:p w:rsidR="00463CE3" w:rsidRPr="0025710D" w:rsidRDefault="00463CE3" w:rsidP="00562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>Aangeleverd door</w:t>
            </w:r>
          </w:p>
        </w:tc>
      </w:tr>
      <w:tr w:rsidR="00463CE3" w:rsidRPr="0025710D" w:rsidTr="00562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noWrap/>
          </w:tcPr>
          <w:p w:rsidR="00463CE3" w:rsidRPr="0025710D" w:rsidRDefault="00463CE3" w:rsidP="00562380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082B12">
              <w:rPr>
                <w:rFonts w:ascii="Verdana" w:hAnsi="Verdana" w:cs="Times New Roman"/>
                <w:b w:val="0"/>
                <w:color w:val="000000"/>
                <w:szCs w:val="20"/>
              </w:rPr>
              <w:t>Zaakstatus code</w:t>
            </w:r>
          </w:p>
        </w:tc>
        <w:tc>
          <w:tcPr>
            <w:tcW w:w="5332" w:type="dxa"/>
            <w:noWrap/>
          </w:tcPr>
          <w:p w:rsidR="00463CE3" w:rsidRPr="0025710D" w:rsidRDefault="00463CE3" w:rsidP="00562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MRT000</w:t>
            </w:r>
            <w:r w:rsidR="00D86B98">
              <w:rPr>
                <w:rFonts w:ascii="Verdana" w:hAnsi="Verdana" w:cs="Times New Roman"/>
                <w:color w:val="000000"/>
                <w:szCs w:val="20"/>
              </w:rPr>
              <w:t>0969</w:t>
            </w:r>
          </w:p>
        </w:tc>
        <w:tc>
          <w:tcPr>
            <w:tcW w:w="2665" w:type="dxa"/>
          </w:tcPr>
          <w:p w:rsidR="00463CE3" w:rsidRPr="0025710D" w:rsidRDefault="00B16595" w:rsidP="00562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Gegevensbeheerder INavigator</w:t>
            </w:r>
          </w:p>
        </w:tc>
      </w:tr>
      <w:tr w:rsidR="00463CE3" w:rsidRPr="0025710D" w:rsidTr="005623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noWrap/>
          </w:tcPr>
          <w:p w:rsidR="00463CE3" w:rsidRPr="006D4125" w:rsidRDefault="00463CE3" w:rsidP="00562380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6D4125">
              <w:rPr>
                <w:rFonts w:ascii="Verdana" w:hAnsi="Verdana" w:cs="Times New Roman"/>
                <w:b w:val="0"/>
                <w:color w:val="000000"/>
                <w:szCs w:val="20"/>
              </w:rPr>
              <w:t>Bewaartermijn</w:t>
            </w: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 xml:space="preserve"> archief</w:t>
            </w:r>
          </w:p>
        </w:tc>
        <w:tc>
          <w:tcPr>
            <w:tcW w:w="5332" w:type="dxa"/>
            <w:noWrap/>
          </w:tcPr>
          <w:p w:rsidR="00463CE3" w:rsidRDefault="00463CE3" w:rsidP="00D86B98">
            <w:pPr>
              <w:tabs>
                <w:tab w:val="left" w:pos="177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1</w:t>
            </w:r>
            <w:r w:rsidR="00D86B98">
              <w:rPr>
                <w:rFonts w:ascii="Verdana" w:hAnsi="Verdana" w:cs="Times New Roman"/>
                <w:color w:val="000000"/>
                <w:szCs w:val="20"/>
              </w:rPr>
              <w:t>0</w:t>
            </w:r>
            <w:r>
              <w:rPr>
                <w:rFonts w:ascii="Verdana" w:hAnsi="Verdana" w:cs="Times New Roman"/>
                <w:color w:val="000000"/>
                <w:szCs w:val="20"/>
              </w:rPr>
              <w:t xml:space="preserve"> Jaar</w:t>
            </w:r>
          </w:p>
        </w:tc>
        <w:tc>
          <w:tcPr>
            <w:tcW w:w="2665" w:type="dxa"/>
          </w:tcPr>
          <w:p w:rsidR="00463CE3" w:rsidRPr="0025710D" w:rsidRDefault="00B16595" w:rsidP="005623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Gegevensbeheerder INavigator</w:t>
            </w:r>
          </w:p>
        </w:tc>
      </w:tr>
    </w:tbl>
    <w:p w:rsidR="00046399" w:rsidRDefault="00046399" w:rsidP="00082B12">
      <w:pPr>
        <w:pStyle w:val="Kop2"/>
        <w:ind w:firstLine="0"/>
      </w:pPr>
    </w:p>
    <w:p w:rsidR="00082B12" w:rsidRDefault="00082B12" w:rsidP="00082B12">
      <w:pPr>
        <w:pStyle w:val="Kop2"/>
        <w:ind w:firstLine="0"/>
      </w:pPr>
      <w:r>
        <w:t>Document typen</w:t>
      </w:r>
    </w:p>
    <w:tbl>
      <w:tblPr>
        <w:tblStyle w:val="Lichtraster-accent1"/>
        <w:tblW w:w="10682" w:type="dxa"/>
        <w:tblLook w:val="04A0" w:firstRow="1" w:lastRow="0" w:firstColumn="1" w:lastColumn="0" w:noHBand="0" w:noVBand="1"/>
      </w:tblPr>
      <w:tblGrid>
        <w:gridCol w:w="2708"/>
        <w:gridCol w:w="5381"/>
        <w:gridCol w:w="2593"/>
      </w:tblGrid>
      <w:tr w:rsidR="00082B12" w:rsidRPr="0025710D" w:rsidTr="00386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noWrap/>
            <w:hideMark/>
          </w:tcPr>
          <w:p w:rsidR="00082B12" w:rsidRPr="0025710D" w:rsidRDefault="00082B12" w:rsidP="001A3E4E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>Documenttype</w:t>
            </w:r>
            <w:r w:rsidRPr="0025710D">
              <w:rPr>
                <w:rFonts w:ascii="Verdana" w:hAnsi="Verdana" w:cs="Times New Roman"/>
                <w:b w:val="0"/>
                <w:color w:val="000000"/>
                <w:szCs w:val="20"/>
              </w:rPr>
              <w:t xml:space="preserve"> naam</w:t>
            </w:r>
          </w:p>
        </w:tc>
        <w:tc>
          <w:tcPr>
            <w:tcW w:w="5381" w:type="dxa"/>
            <w:noWrap/>
          </w:tcPr>
          <w:p w:rsidR="00082B12" w:rsidRPr="004D0C02" w:rsidRDefault="003111A6" w:rsidP="001A3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bCs w:val="0"/>
                <w:color w:val="000000"/>
                <w:szCs w:val="20"/>
              </w:rPr>
            </w:pPr>
            <w:r>
              <w:rPr>
                <w:rFonts w:ascii="Verdana" w:hAnsi="Verdana" w:cs="Times New Roman"/>
                <w:bCs w:val="0"/>
                <w:color w:val="000000"/>
                <w:szCs w:val="20"/>
              </w:rPr>
              <w:t>Beschikking</w:t>
            </w:r>
          </w:p>
        </w:tc>
        <w:tc>
          <w:tcPr>
            <w:tcW w:w="2593" w:type="dxa"/>
            <w:noWrap/>
            <w:hideMark/>
          </w:tcPr>
          <w:p w:rsidR="00082B12" w:rsidRPr="0025710D" w:rsidRDefault="00082B12" w:rsidP="001A3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>Aangeleverd door</w:t>
            </w:r>
          </w:p>
        </w:tc>
      </w:tr>
      <w:tr w:rsidR="00082B12" w:rsidRPr="0025710D" w:rsidTr="00386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noWrap/>
          </w:tcPr>
          <w:p w:rsidR="00082B12" w:rsidRPr="0025710D" w:rsidRDefault="00082B12" w:rsidP="00082B12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082B12">
              <w:rPr>
                <w:rFonts w:ascii="Verdana" w:hAnsi="Verdana" w:cs="Times New Roman"/>
                <w:b w:val="0"/>
                <w:color w:val="000000"/>
                <w:szCs w:val="20"/>
              </w:rPr>
              <w:t>Document</w:t>
            </w:r>
            <w:r w:rsidR="00716DE8">
              <w:rPr>
                <w:rFonts w:ascii="Verdana" w:hAnsi="Verdana" w:cs="Times New Roman"/>
                <w:b w:val="0"/>
                <w:color w:val="000000"/>
                <w:szCs w:val="20"/>
              </w:rPr>
              <w:t xml:space="preserve">type </w:t>
            </w:r>
            <w:r w:rsidRPr="00082B12">
              <w:rPr>
                <w:rFonts w:ascii="Verdana" w:hAnsi="Verdana" w:cs="Times New Roman"/>
                <w:b w:val="0"/>
                <w:color w:val="000000"/>
                <w:szCs w:val="20"/>
              </w:rPr>
              <w:t>code</w:t>
            </w:r>
          </w:p>
        </w:tc>
        <w:tc>
          <w:tcPr>
            <w:tcW w:w="5381" w:type="dxa"/>
            <w:noWrap/>
          </w:tcPr>
          <w:p w:rsidR="00082B12" w:rsidRPr="0025710D" w:rsidRDefault="00D86B98" w:rsidP="001A3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bCs/>
                <w:color w:val="000000"/>
                <w:szCs w:val="20"/>
              </w:rPr>
              <w:t>LB00000224</w:t>
            </w:r>
          </w:p>
        </w:tc>
        <w:tc>
          <w:tcPr>
            <w:tcW w:w="2593" w:type="dxa"/>
            <w:noWrap/>
            <w:hideMark/>
          </w:tcPr>
          <w:p w:rsidR="00082B12" w:rsidRPr="0025710D" w:rsidRDefault="00B16595" w:rsidP="00EF4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Gegevensbeheerder INavigator</w:t>
            </w:r>
          </w:p>
        </w:tc>
      </w:tr>
      <w:tr w:rsidR="00716DE8" w:rsidTr="00386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noWrap/>
          </w:tcPr>
          <w:p w:rsidR="00716DE8" w:rsidRPr="004D0C02" w:rsidRDefault="006D4125" w:rsidP="001A3E4E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>Aanduiding vertrouwe</w:t>
            </w:r>
            <w:r w:rsidR="00716DE8"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>lijk:</w:t>
            </w:r>
          </w:p>
          <w:p w:rsidR="00716DE8" w:rsidRPr="004D0C02" w:rsidRDefault="00716DE8" w:rsidP="006D4125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Beperkt Openbaar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Confidentieel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Geheim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Intern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Openbaar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Vertrouwelijk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Zaakvertrouw</w:t>
            </w:r>
            <w:r w:rsidR="006D4125">
              <w:rPr>
                <w:rFonts w:ascii="Verdana" w:hAnsi="Verdana" w:cs="Times New Roman"/>
                <w:b w:val="0"/>
                <w:color w:val="000000"/>
                <w:szCs w:val="20"/>
              </w:rPr>
              <w:t>e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>lijk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Zeer</w:t>
            </w:r>
            <w:r w:rsidR="006C4538">
              <w:rPr>
                <w:rFonts w:ascii="Verdana" w:hAnsi="Verdana" w:cs="Times New Roman"/>
                <w:b w:val="0"/>
                <w:color w:val="000000"/>
                <w:szCs w:val="20"/>
              </w:rPr>
              <w:t xml:space="preserve"> 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>Geheim</w:t>
            </w:r>
          </w:p>
        </w:tc>
        <w:tc>
          <w:tcPr>
            <w:tcW w:w="5381" w:type="dxa"/>
            <w:noWrap/>
          </w:tcPr>
          <w:p w:rsidR="00716DE8" w:rsidRPr="00A341AE" w:rsidRDefault="007323B9" w:rsidP="001A3E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bCs/>
                <w:color w:val="000000"/>
                <w:szCs w:val="20"/>
              </w:rPr>
              <w:t>V</w:t>
            </w:r>
            <w:r w:rsidR="00EF4F47">
              <w:rPr>
                <w:rFonts w:ascii="Verdana" w:hAnsi="Verdana" w:cs="Times New Roman"/>
                <w:bCs/>
                <w:color w:val="000000"/>
                <w:szCs w:val="20"/>
              </w:rPr>
              <w:t>ertrouwelijk</w:t>
            </w:r>
          </w:p>
        </w:tc>
        <w:tc>
          <w:tcPr>
            <w:tcW w:w="2593" w:type="dxa"/>
            <w:noWrap/>
          </w:tcPr>
          <w:p w:rsidR="00C265A0" w:rsidRDefault="00B16595" w:rsidP="001A3E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Gegevensbeheerder INavigator</w:t>
            </w:r>
          </w:p>
        </w:tc>
      </w:tr>
      <w:tr w:rsidR="00716DE8" w:rsidTr="00386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noWrap/>
          </w:tcPr>
          <w:p w:rsidR="00716DE8" w:rsidRPr="004D0C02" w:rsidRDefault="00716DE8" w:rsidP="00716DE8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082B12">
              <w:rPr>
                <w:rFonts w:ascii="Verdana" w:hAnsi="Verdana" w:cs="Times New Roman"/>
                <w:b w:val="0"/>
                <w:color w:val="000000"/>
                <w:szCs w:val="20"/>
              </w:rPr>
              <w:lastRenderedPageBreak/>
              <w:t>Document</w:t>
            </w: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>type formaat</w:t>
            </w:r>
          </w:p>
        </w:tc>
        <w:tc>
          <w:tcPr>
            <w:tcW w:w="5381" w:type="dxa"/>
            <w:noWrap/>
          </w:tcPr>
          <w:p w:rsidR="006C4538" w:rsidRPr="00A341AE" w:rsidRDefault="00C361D9" w:rsidP="00730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PDF</w:t>
            </w:r>
          </w:p>
        </w:tc>
        <w:tc>
          <w:tcPr>
            <w:tcW w:w="2593" w:type="dxa"/>
            <w:noWrap/>
          </w:tcPr>
          <w:p w:rsidR="00716DE8" w:rsidRDefault="00B16595" w:rsidP="001A3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Functioneelbeheerder Sociaal Domein</w:t>
            </w:r>
          </w:p>
        </w:tc>
      </w:tr>
      <w:tr w:rsidR="004C351B" w:rsidTr="00386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noWrap/>
          </w:tcPr>
          <w:p w:rsidR="004C351B" w:rsidRDefault="004C351B" w:rsidP="001A3E4E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>Gebruikte metadata</w:t>
            </w:r>
          </w:p>
        </w:tc>
        <w:tc>
          <w:tcPr>
            <w:tcW w:w="5381" w:type="dxa"/>
            <w:noWrap/>
          </w:tcPr>
          <w:p w:rsidR="00F8278D" w:rsidRDefault="00F8278D" w:rsidP="004B0A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Titel</w:t>
            </w:r>
          </w:p>
          <w:p w:rsidR="00F8278D" w:rsidRDefault="00F8278D" w:rsidP="004B0A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Registratie datum</w:t>
            </w:r>
          </w:p>
          <w:p w:rsidR="00F8278D" w:rsidRDefault="00F8278D" w:rsidP="004B0A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Ontvangs</w:t>
            </w:r>
            <w:r w:rsidR="007323B9">
              <w:rPr>
                <w:rFonts w:ascii="Verdana" w:hAnsi="Verdana" w:cs="Times New Roman"/>
                <w:color w:val="000000"/>
                <w:szCs w:val="20"/>
              </w:rPr>
              <w:t>t</w:t>
            </w:r>
            <w:r>
              <w:rPr>
                <w:rFonts w:ascii="Verdana" w:hAnsi="Verdana" w:cs="Times New Roman"/>
                <w:color w:val="000000"/>
                <w:szCs w:val="20"/>
              </w:rPr>
              <w:t>datum</w:t>
            </w:r>
          </w:p>
          <w:p w:rsidR="00F8278D" w:rsidRPr="006C4538" w:rsidRDefault="00F8278D" w:rsidP="004B0A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Documentbeschrijving</w:t>
            </w:r>
          </w:p>
        </w:tc>
        <w:tc>
          <w:tcPr>
            <w:tcW w:w="2593" w:type="dxa"/>
            <w:noWrap/>
          </w:tcPr>
          <w:p w:rsidR="004C351B" w:rsidRDefault="00B16595" w:rsidP="001A3E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Functioneelbeheerder Sociaal Domein</w:t>
            </w:r>
          </w:p>
        </w:tc>
      </w:tr>
    </w:tbl>
    <w:p w:rsidR="005909E8" w:rsidRDefault="005909E8" w:rsidP="0009089A">
      <w:pPr>
        <w:pStyle w:val="Kop2"/>
        <w:ind w:firstLine="0"/>
      </w:pPr>
    </w:p>
    <w:tbl>
      <w:tblPr>
        <w:tblStyle w:val="Lichtraster-accent1"/>
        <w:tblW w:w="10682" w:type="dxa"/>
        <w:tblLook w:val="04A0" w:firstRow="1" w:lastRow="0" w:firstColumn="1" w:lastColumn="0" w:noHBand="0" w:noVBand="1"/>
      </w:tblPr>
      <w:tblGrid>
        <w:gridCol w:w="2708"/>
        <w:gridCol w:w="5381"/>
        <w:gridCol w:w="2593"/>
      </w:tblGrid>
      <w:tr w:rsidR="00F66FB8" w:rsidRPr="0025710D" w:rsidTr="00590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noWrap/>
            <w:hideMark/>
          </w:tcPr>
          <w:p w:rsidR="00F66FB8" w:rsidRPr="0025710D" w:rsidRDefault="00F66FB8" w:rsidP="005907D4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>Documenttype</w:t>
            </w:r>
            <w:r w:rsidRPr="0025710D">
              <w:rPr>
                <w:rFonts w:ascii="Verdana" w:hAnsi="Verdana" w:cs="Times New Roman"/>
                <w:b w:val="0"/>
                <w:color w:val="000000"/>
                <w:szCs w:val="20"/>
              </w:rPr>
              <w:t xml:space="preserve"> naam</w:t>
            </w:r>
          </w:p>
        </w:tc>
        <w:tc>
          <w:tcPr>
            <w:tcW w:w="5381" w:type="dxa"/>
            <w:noWrap/>
          </w:tcPr>
          <w:p w:rsidR="00F66FB8" w:rsidRPr="004D0C02" w:rsidRDefault="003111A6" w:rsidP="00590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bCs w:val="0"/>
                <w:color w:val="000000"/>
                <w:szCs w:val="20"/>
              </w:rPr>
            </w:pPr>
            <w:r>
              <w:rPr>
                <w:rFonts w:ascii="Verdana" w:hAnsi="Verdana" w:cs="Times New Roman"/>
                <w:bCs w:val="0"/>
                <w:color w:val="000000"/>
                <w:szCs w:val="20"/>
              </w:rPr>
              <w:t>Brief</w:t>
            </w:r>
          </w:p>
        </w:tc>
        <w:tc>
          <w:tcPr>
            <w:tcW w:w="2593" w:type="dxa"/>
            <w:noWrap/>
            <w:hideMark/>
          </w:tcPr>
          <w:p w:rsidR="00F66FB8" w:rsidRPr="0025710D" w:rsidRDefault="00F66FB8" w:rsidP="00590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>Aangeleverd door</w:t>
            </w:r>
          </w:p>
        </w:tc>
      </w:tr>
      <w:tr w:rsidR="00F66FB8" w:rsidRPr="0025710D" w:rsidTr="00590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noWrap/>
          </w:tcPr>
          <w:p w:rsidR="00F66FB8" w:rsidRPr="0025710D" w:rsidRDefault="00F66FB8" w:rsidP="005907D4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082B12">
              <w:rPr>
                <w:rFonts w:ascii="Verdana" w:hAnsi="Verdana" w:cs="Times New Roman"/>
                <w:b w:val="0"/>
                <w:color w:val="000000"/>
                <w:szCs w:val="20"/>
              </w:rPr>
              <w:t>Document</w:t>
            </w: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 xml:space="preserve">type </w:t>
            </w:r>
            <w:r w:rsidRPr="00082B12">
              <w:rPr>
                <w:rFonts w:ascii="Verdana" w:hAnsi="Verdana" w:cs="Times New Roman"/>
                <w:b w:val="0"/>
                <w:color w:val="000000"/>
                <w:szCs w:val="20"/>
              </w:rPr>
              <w:t>code</w:t>
            </w:r>
          </w:p>
        </w:tc>
        <w:tc>
          <w:tcPr>
            <w:tcW w:w="5381" w:type="dxa"/>
            <w:noWrap/>
          </w:tcPr>
          <w:p w:rsidR="00F66FB8" w:rsidRPr="0025710D" w:rsidRDefault="003111A6" w:rsidP="00F66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bCs/>
                <w:color w:val="000000"/>
                <w:szCs w:val="20"/>
              </w:rPr>
              <w:t>BE000</w:t>
            </w:r>
            <w:r w:rsidR="00D86B98">
              <w:rPr>
                <w:rFonts w:ascii="Verdana" w:hAnsi="Verdana" w:cs="Times New Roman"/>
                <w:bCs/>
                <w:color w:val="000000"/>
                <w:szCs w:val="20"/>
              </w:rPr>
              <w:t>07677</w:t>
            </w:r>
          </w:p>
        </w:tc>
        <w:tc>
          <w:tcPr>
            <w:tcW w:w="2593" w:type="dxa"/>
            <w:noWrap/>
            <w:hideMark/>
          </w:tcPr>
          <w:p w:rsidR="00F66FB8" w:rsidRPr="0025710D" w:rsidRDefault="00B16595" w:rsidP="00590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Gegevensbeheerder INavigator</w:t>
            </w:r>
          </w:p>
        </w:tc>
      </w:tr>
      <w:tr w:rsidR="00F66FB8" w:rsidTr="005907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noWrap/>
          </w:tcPr>
          <w:p w:rsidR="00F66FB8" w:rsidRPr="004D0C02" w:rsidRDefault="00F66FB8" w:rsidP="005907D4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>Aanduiding vertrouwe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>lijk:</w:t>
            </w:r>
          </w:p>
          <w:p w:rsidR="00F66FB8" w:rsidRPr="004D0C02" w:rsidRDefault="00F66FB8" w:rsidP="005907D4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Beperkt Openbaar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Confidentieel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Geheim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Intern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Openbaar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Vertrouwelijk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Zaakvertrouw</w:t>
            </w: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>e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>lijk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Zeer</w:t>
            </w: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 xml:space="preserve"> 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>Geheim</w:t>
            </w:r>
          </w:p>
        </w:tc>
        <w:tc>
          <w:tcPr>
            <w:tcW w:w="5381" w:type="dxa"/>
            <w:noWrap/>
          </w:tcPr>
          <w:p w:rsidR="00F66FB8" w:rsidRPr="00A341AE" w:rsidRDefault="007323B9" w:rsidP="007323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bCs/>
                <w:color w:val="000000"/>
                <w:szCs w:val="20"/>
              </w:rPr>
              <w:t>Ver</w:t>
            </w:r>
            <w:r w:rsidR="00F66FB8">
              <w:rPr>
                <w:rFonts w:ascii="Verdana" w:hAnsi="Verdana" w:cs="Times New Roman"/>
                <w:bCs/>
                <w:color w:val="000000"/>
                <w:szCs w:val="20"/>
              </w:rPr>
              <w:t>trouwelijk</w:t>
            </w:r>
          </w:p>
        </w:tc>
        <w:tc>
          <w:tcPr>
            <w:tcW w:w="2593" w:type="dxa"/>
            <w:noWrap/>
          </w:tcPr>
          <w:p w:rsidR="00F66FB8" w:rsidRDefault="00B16595" w:rsidP="005907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Gegevensbeheerder INavigator</w:t>
            </w:r>
          </w:p>
        </w:tc>
      </w:tr>
      <w:tr w:rsidR="00F66FB8" w:rsidTr="00590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noWrap/>
          </w:tcPr>
          <w:p w:rsidR="00F66FB8" w:rsidRPr="004D0C02" w:rsidRDefault="00F66FB8" w:rsidP="005907D4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082B12">
              <w:rPr>
                <w:rFonts w:ascii="Verdana" w:hAnsi="Verdana" w:cs="Times New Roman"/>
                <w:b w:val="0"/>
                <w:color w:val="000000"/>
                <w:szCs w:val="20"/>
              </w:rPr>
              <w:t>Document</w:t>
            </w: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>type formaat</w:t>
            </w:r>
          </w:p>
        </w:tc>
        <w:tc>
          <w:tcPr>
            <w:tcW w:w="5381" w:type="dxa"/>
            <w:noWrap/>
          </w:tcPr>
          <w:p w:rsidR="00F66FB8" w:rsidRPr="00A341AE" w:rsidRDefault="00C361D9" w:rsidP="00590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PDF</w:t>
            </w:r>
          </w:p>
        </w:tc>
        <w:tc>
          <w:tcPr>
            <w:tcW w:w="2593" w:type="dxa"/>
            <w:noWrap/>
          </w:tcPr>
          <w:p w:rsidR="00F66FB8" w:rsidRDefault="00B16595" w:rsidP="00590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Functioneelbeheerder Sociaal Domein</w:t>
            </w:r>
          </w:p>
        </w:tc>
      </w:tr>
      <w:tr w:rsidR="00F66FB8" w:rsidTr="000463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noWrap/>
          </w:tcPr>
          <w:p w:rsidR="00F66FB8" w:rsidRDefault="00F66FB8" w:rsidP="005907D4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>Gebruikte metadata</w:t>
            </w:r>
          </w:p>
        </w:tc>
        <w:tc>
          <w:tcPr>
            <w:tcW w:w="5381" w:type="dxa"/>
            <w:noWrap/>
          </w:tcPr>
          <w:p w:rsidR="00F66FB8" w:rsidRDefault="00F66FB8" w:rsidP="005907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Titel</w:t>
            </w:r>
          </w:p>
          <w:p w:rsidR="00F66FB8" w:rsidRDefault="00F66FB8" w:rsidP="005907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Registratie datum</w:t>
            </w:r>
          </w:p>
          <w:p w:rsidR="00F66FB8" w:rsidRDefault="00F66FB8" w:rsidP="005907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Ontvangs</w:t>
            </w:r>
            <w:r w:rsidR="007323B9">
              <w:rPr>
                <w:rFonts w:ascii="Verdana" w:hAnsi="Verdana" w:cs="Times New Roman"/>
                <w:color w:val="000000"/>
                <w:szCs w:val="20"/>
              </w:rPr>
              <w:t>t</w:t>
            </w:r>
            <w:r>
              <w:rPr>
                <w:rFonts w:ascii="Verdana" w:hAnsi="Verdana" w:cs="Times New Roman"/>
                <w:color w:val="000000"/>
                <w:szCs w:val="20"/>
              </w:rPr>
              <w:t>datum</w:t>
            </w:r>
          </w:p>
          <w:p w:rsidR="00F66FB8" w:rsidRPr="006C4538" w:rsidRDefault="00F66FB8" w:rsidP="005907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Documentbeschrijving</w:t>
            </w:r>
          </w:p>
        </w:tc>
        <w:tc>
          <w:tcPr>
            <w:tcW w:w="2593" w:type="dxa"/>
            <w:noWrap/>
          </w:tcPr>
          <w:p w:rsidR="00F66FB8" w:rsidRDefault="00B16595" w:rsidP="005907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Functioneelbeheerder Sociaal Domein</w:t>
            </w:r>
          </w:p>
        </w:tc>
      </w:tr>
      <w:tr w:rsidR="00F66FB8" w:rsidRPr="0025710D" w:rsidTr="00046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bottom w:val="single" w:sz="18" w:space="0" w:color="4F81BD" w:themeColor="accent1"/>
            </w:tcBorders>
            <w:shd w:val="clear" w:color="auto" w:fill="auto"/>
            <w:noWrap/>
            <w:hideMark/>
          </w:tcPr>
          <w:p w:rsidR="00F66FB8" w:rsidRPr="0025710D" w:rsidRDefault="00F66FB8" w:rsidP="005907D4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>Documenttype</w:t>
            </w:r>
            <w:r w:rsidRPr="0025710D">
              <w:rPr>
                <w:rFonts w:ascii="Verdana" w:hAnsi="Verdana" w:cs="Times New Roman"/>
                <w:b w:val="0"/>
                <w:color w:val="000000"/>
                <w:szCs w:val="20"/>
              </w:rPr>
              <w:t xml:space="preserve"> naam</w:t>
            </w:r>
          </w:p>
        </w:tc>
        <w:tc>
          <w:tcPr>
            <w:tcW w:w="5381" w:type="dxa"/>
            <w:tcBorders>
              <w:bottom w:val="single" w:sz="18" w:space="0" w:color="4F81BD" w:themeColor="accent1"/>
            </w:tcBorders>
            <w:shd w:val="clear" w:color="auto" w:fill="auto"/>
            <w:noWrap/>
          </w:tcPr>
          <w:p w:rsidR="00F66FB8" w:rsidRPr="00046399" w:rsidRDefault="003111A6" w:rsidP="00590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b/>
                <w:bCs/>
                <w:color w:val="000000"/>
                <w:szCs w:val="20"/>
              </w:rPr>
            </w:pPr>
            <w:r w:rsidRPr="00046399">
              <w:rPr>
                <w:rFonts w:ascii="Verdana" w:hAnsi="Verdana" w:cs="Times New Roman"/>
                <w:b/>
                <w:color w:val="000000"/>
                <w:szCs w:val="20"/>
              </w:rPr>
              <w:t>E-mail</w:t>
            </w:r>
          </w:p>
        </w:tc>
        <w:tc>
          <w:tcPr>
            <w:tcW w:w="2593" w:type="dxa"/>
            <w:tcBorders>
              <w:bottom w:val="single" w:sz="18" w:space="0" w:color="4F81BD" w:themeColor="accent1"/>
            </w:tcBorders>
            <w:shd w:val="clear" w:color="auto" w:fill="auto"/>
            <w:noWrap/>
            <w:hideMark/>
          </w:tcPr>
          <w:p w:rsidR="00F66FB8" w:rsidRPr="0025710D" w:rsidRDefault="00F66FB8" w:rsidP="00590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b/>
                <w:color w:val="000000"/>
                <w:szCs w:val="20"/>
              </w:rPr>
            </w:pPr>
            <w:r w:rsidRPr="004D0C02">
              <w:rPr>
                <w:rFonts w:ascii="Verdana" w:hAnsi="Verdana" w:cs="Times New Roman"/>
                <w:color w:val="000000"/>
                <w:szCs w:val="20"/>
              </w:rPr>
              <w:t>Aangeleverd door</w:t>
            </w:r>
          </w:p>
        </w:tc>
      </w:tr>
      <w:tr w:rsidR="00F66FB8" w:rsidRPr="0025710D" w:rsidTr="000463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  <w:noWrap/>
          </w:tcPr>
          <w:p w:rsidR="00F66FB8" w:rsidRPr="0025710D" w:rsidRDefault="00F66FB8" w:rsidP="005907D4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082B12">
              <w:rPr>
                <w:rFonts w:ascii="Verdana" w:hAnsi="Verdana" w:cs="Times New Roman"/>
                <w:b w:val="0"/>
                <w:color w:val="000000"/>
                <w:szCs w:val="20"/>
              </w:rPr>
              <w:t>Document</w:t>
            </w: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 xml:space="preserve">type </w:t>
            </w:r>
            <w:r w:rsidRPr="00082B12">
              <w:rPr>
                <w:rFonts w:ascii="Verdana" w:hAnsi="Verdana" w:cs="Times New Roman"/>
                <w:b w:val="0"/>
                <w:color w:val="000000"/>
                <w:szCs w:val="20"/>
              </w:rPr>
              <w:t>code</w:t>
            </w:r>
          </w:p>
        </w:tc>
        <w:tc>
          <w:tcPr>
            <w:tcW w:w="5381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  <w:noWrap/>
          </w:tcPr>
          <w:p w:rsidR="00F66FB8" w:rsidRPr="0025710D" w:rsidRDefault="003111A6" w:rsidP="005907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bCs/>
                <w:color w:val="000000"/>
                <w:szCs w:val="20"/>
              </w:rPr>
              <w:t>LB00000</w:t>
            </w:r>
            <w:r w:rsidR="00D86B98">
              <w:rPr>
                <w:rFonts w:ascii="Verdana" w:hAnsi="Verdana" w:cs="Times New Roman"/>
                <w:bCs/>
                <w:color w:val="000000"/>
                <w:szCs w:val="20"/>
              </w:rPr>
              <w:t>332</w:t>
            </w:r>
          </w:p>
        </w:tc>
        <w:tc>
          <w:tcPr>
            <w:tcW w:w="2593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  <w:noWrap/>
            <w:hideMark/>
          </w:tcPr>
          <w:p w:rsidR="00F66FB8" w:rsidRPr="0025710D" w:rsidRDefault="00B16595" w:rsidP="005907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Gegevensbeheerder INavigator</w:t>
            </w:r>
          </w:p>
        </w:tc>
      </w:tr>
      <w:tr w:rsidR="00F66FB8" w:rsidTr="00046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shd w:val="clear" w:color="auto" w:fill="auto"/>
            <w:noWrap/>
          </w:tcPr>
          <w:p w:rsidR="00F66FB8" w:rsidRPr="004D0C02" w:rsidRDefault="00F66FB8" w:rsidP="005907D4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>Aanduiding vertrouwe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>lijk:</w:t>
            </w:r>
          </w:p>
          <w:p w:rsidR="00F66FB8" w:rsidRPr="004D0C02" w:rsidRDefault="00F66FB8" w:rsidP="005907D4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Beperkt Openbaar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Confidentieel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Geheim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Intern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Openbaar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Vertrouwelijk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Zaakvertrouw</w:t>
            </w: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>e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>lijk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Zeer</w:t>
            </w: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 xml:space="preserve"> 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>Geheim</w:t>
            </w:r>
          </w:p>
        </w:tc>
        <w:tc>
          <w:tcPr>
            <w:tcW w:w="5381" w:type="dxa"/>
            <w:shd w:val="clear" w:color="auto" w:fill="auto"/>
            <w:noWrap/>
          </w:tcPr>
          <w:p w:rsidR="00F66FB8" w:rsidRPr="00A341AE" w:rsidRDefault="007323B9" w:rsidP="00590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bCs/>
                <w:color w:val="000000"/>
                <w:szCs w:val="20"/>
              </w:rPr>
              <w:t>V</w:t>
            </w:r>
            <w:r w:rsidR="00F66FB8">
              <w:rPr>
                <w:rFonts w:ascii="Verdana" w:hAnsi="Verdana" w:cs="Times New Roman"/>
                <w:bCs/>
                <w:color w:val="000000"/>
                <w:szCs w:val="20"/>
              </w:rPr>
              <w:t>ertrouwelijk</w:t>
            </w:r>
          </w:p>
        </w:tc>
        <w:tc>
          <w:tcPr>
            <w:tcW w:w="2593" w:type="dxa"/>
            <w:shd w:val="clear" w:color="auto" w:fill="auto"/>
            <w:noWrap/>
          </w:tcPr>
          <w:p w:rsidR="00F66FB8" w:rsidRDefault="00B16595" w:rsidP="00590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Gegevensbeheerder INavigator</w:t>
            </w:r>
          </w:p>
        </w:tc>
      </w:tr>
      <w:tr w:rsidR="00F66FB8" w:rsidTr="000463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shd w:val="clear" w:color="auto" w:fill="DBE5F1" w:themeFill="accent1" w:themeFillTint="33"/>
            <w:noWrap/>
          </w:tcPr>
          <w:p w:rsidR="00F66FB8" w:rsidRPr="004D0C02" w:rsidRDefault="00F66FB8" w:rsidP="005907D4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082B12">
              <w:rPr>
                <w:rFonts w:ascii="Verdana" w:hAnsi="Verdana" w:cs="Times New Roman"/>
                <w:b w:val="0"/>
                <w:color w:val="000000"/>
                <w:szCs w:val="20"/>
              </w:rPr>
              <w:t>Document</w:t>
            </w: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>type formaat</w:t>
            </w:r>
          </w:p>
        </w:tc>
        <w:tc>
          <w:tcPr>
            <w:tcW w:w="5381" w:type="dxa"/>
            <w:shd w:val="clear" w:color="auto" w:fill="DBE5F1" w:themeFill="accent1" w:themeFillTint="33"/>
            <w:noWrap/>
          </w:tcPr>
          <w:p w:rsidR="00F66FB8" w:rsidRPr="00A341AE" w:rsidRDefault="00C361D9" w:rsidP="005907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PDF</w:t>
            </w:r>
          </w:p>
        </w:tc>
        <w:tc>
          <w:tcPr>
            <w:tcW w:w="2593" w:type="dxa"/>
            <w:shd w:val="clear" w:color="auto" w:fill="DBE5F1" w:themeFill="accent1" w:themeFillTint="33"/>
            <w:noWrap/>
          </w:tcPr>
          <w:p w:rsidR="00F66FB8" w:rsidRDefault="00B16595" w:rsidP="005907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Functioneelbeheerder Sociaal Domein</w:t>
            </w:r>
          </w:p>
        </w:tc>
      </w:tr>
      <w:tr w:rsidR="00F66FB8" w:rsidTr="00046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shd w:val="clear" w:color="auto" w:fill="auto"/>
            <w:noWrap/>
          </w:tcPr>
          <w:p w:rsidR="00F66FB8" w:rsidRDefault="00F66FB8" w:rsidP="005907D4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>Gebruikte metadata</w:t>
            </w:r>
          </w:p>
        </w:tc>
        <w:tc>
          <w:tcPr>
            <w:tcW w:w="5381" w:type="dxa"/>
            <w:shd w:val="clear" w:color="auto" w:fill="auto"/>
            <w:noWrap/>
          </w:tcPr>
          <w:p w:rsidR="00F66FB8" w:rsidRDefault="00F66FB8" w:rsidP="00590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Titel</w:t>
            </w:r>
          </w:p>
          <w:p w:rsidR="00F66FB8" w:rsidRDefault="00F66FB8" w:rsidP="00590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Registratie datum</w:t>
            </w:r>
          </w:p>
          <w:p w:rsidR="00F66FB8" w:rsidRDefault="00F66FB8" w:rsidP="00590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Ontvangs</w:t>
            </w:r>
            <w:r w:rsidR="007323B9">
              <w:rPr>
                <w:rFonts w:ascii="Verdana" w:hAnsi="Verdana" w:cs="Times New Roman"/>
                <w:color w:val="000000"/>
                <w:szCs w:val="20"/>
              </w:rPr>
              <w:t>t</w:t>
            </w:r>
            <w:r>
              <w:rPr>
                <w:rFonts w:ascii="Verdana" w:hAnsi="Verdana" w:cs="Times New Roman"/>
                <w:color w:val="000000"/>
                <w:szCs w:val="20"/>
              </w:rPr>
              <w:t>datum</w:t>
            </w:r>
          </w:p>
          <w:p w:rsidR="00F66FB8" w:rsidRPr="006C4538" w:rsidRDefault="00F66FB8" w:rsidP="00590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Documentbeschrijving</w:t>
            </w:r>
          </w:p>
        </w:tc>
        <w:tc>
          <w:tcPr>
            <w:tcW w:w="2593" w:type="dxa"/>
            <w:shd w:val="clear" w:color="auto" w:fill="auto"/>
            <w:noWrap/>
          </w:tcPr>
          <w:p w:rsidR="00F66FB8" w:rsidRDefault="00B16595" w:rsidP="00590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Functioneelbeheerder Sociaal Domein</w:t>
            </w:r>
          </w:p>
        </w:tc>
      </w:tr>
    </w:tbl>
    <w:p w:rsidR="00463CE3" w:rsidRDefault="00463CE3" w:rsidP="0009089A">
      <w:pPr>
        <w:pStyle w:val="Kop2"/>
        <w:ind w:firstLine="0"/>
      </w:pPr>
    </w:p>
    <w:tbl>
      <w:tblPr>
        <w:tblStyle w:val="Lichtraster-accent1"/>
        <w:tblW w:w="10682" w:type="dxa"/>
        <w:tblLook w:val="04A0" w:firstRow="1" w:lastRow="0" w:firstColumn="1" w:lastColumn="0" w:noHBand="0" w:noVBand="1"/>
      </w:tblPr>
      <w:tblGrid>
        <w:gridCol w:w="2708"/>
        <w:gridCol w:w="5381"/>
        <w:gridCol w:w="2593"/>
      </w:tblGrid>
      <w:tr w:rsidR="00F66FB8" w:rsidRPr="0025710D" w:rsidTr="00590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noWrap/>
            <w:hideMark/>
          </w:tcPr>
          <w:p w:rsidR="00F66FB8" w:rsidRPr="0025710D" w:rsidRDefault="00F66FB8" w:rsidP="005907D4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>Documenttype</w:t>
            </w:r>
            <w:r w:rsidRPr="0025710D">
              <w:rPr>
                <w:rFonts w:ascii="Verdana" w:hAnsi="Verdana" w:cs="Times New Roman"/>
                <w:b w:val="0"/>
                <w:color w:val="000000"/>
                <w:szCs w:val="20"/>
              </w:rPr>
              <w:t xml:space="preserve"> naam</w:t>
            </w:r>
          </w:p>
        </w:tc>
        <w:tc>
          <w:tcPr>
            <w:tcW w:w="5381" w:type="dxa"/>
            <w:noWrap/>
          </w:tcPr>
          <w:p w:rsidR="00F66FB8" w:rsidRPr="004D0C02" w:rsidRDefault="003111A6" w:rsidP="00590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bCs w:val="0"/>
                <w:color w:val="000000"/>
                <w:szCs w:val="20"/>
              </w:rPr>
            </w:pPr>
            <w:r>
              <w:rPr>
                <w:rFonts w:ascii="Verdana" w:hAnsi="Verdana" w:cs="Times New Roman"/>
                <w:bCs w:val="0"/>
                <w:color w:val="000000"/>
                <w:szCs w:val="20"/>
              </w:rPr>
              <w:t>Formulier</w:t>
            </w:r>
          </w:p>
        </w:tc>
        <w:tc>
          <w:tcPr>
            <w:tcW w:w="2593" w:type="dxa"/>
            <w:noWrap/>
            <w:hideMark/>
          </w:tcPr>
          <w:p w:rsidR="00F66FB8" w:rsidRPr="0025710D" w:rsidRDefault="00F66FB8" w:rsidP="00590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>Aangeleverd door</w:t>
            </w:r>
          </w:p>
        </w:tc>
      </w:tr>
      <w:tr w:rsidR="00F66FB8" w:rsidRPr="0025710D" w:rsidTr="00590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noWrap/>
          </w:tcPr>
          <w:p w:rsidR="00F66FB8" w:rsidRPr="0025710D" w:rsidRDefault="00F66FB8" w:rsidP="005907D4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082B12">
              <w:rPr>
                <w:rFonts w:ascii="Verdana" w:hAnsi="Verdana" w:cs="Times New Roman"/>
                <w:b w:val="0"/>
                <w:color w:val="000000"/>
                <w:szCs w:val="20"/>
              </w:rPr>
              <w:t>Document</w:t>
            </w: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 xml:space="preserve">type </w:t>
            </w:r>
            <w:r w:rsidRPr="00082B12">
              <w:rPr>
                <w:rFonts w:ascii="Verdana" w:hAnsi="Verdana" w:cs="Times New Roman"/>
                <w:b w:val="0"/>
                <w:color w:val="000000"/>
                <w:szCs w:val="20"/>
              </w:rPr>
              <w:t>code</w:t>
            </w:r>
          </w:p>
        </w:tc>
        <w:tc>
          <w:tcPr>
            <w:tcW w:w="5381" w:type="dxa"/>
            <w:noWrap/>
          </w:tcPr>
          <w:p w:rsidR="00F66FB8" w:rsidRPr="0025710D" w:rsidRDefault="003111A6" w:rsidP="00590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bCs/>
                <w:color w:val="000000"/>
                <w:szCs w:val="20"/>
              </w:rPr>
              <w:t>BE000</w:t>
            </w:r>
            <w:r w:rsidR="00D86B98">
              <w:rPr>
                <w:rFonts w:ascii="Verdana" w:hAnsi="Verdana" w:cs="Times New Roman"/>
                <w:bCs/>
                <w:color w:val="000000"/>
                <w:szCs w:val="20"/>
              </w:rPr>
              <w:t>04835</w:t>
            </w:r>
          </w:p>
        </w:tc>
        <w:tc>
          <w:tcPr>
            <w:tcW w:w="2593" w:type="dxa"/>
            <w:noWrap/>
            <w:hideMark/>
          </w:tcPr>
          <w:p w:rsidR="00F66FB8" w:rsidRPr="0025710D" w:rsidRDefault="00B16595" w:rsidP="00590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 xml:space="preserve">Gegevensbeheerder </w:t>
            </w:r>
            <w:r>
              <w:rPr>
                <w:rFonts w:ascii="Verdana" w:hAnsi="Verdana" w:cs="Times New Roman"/>
                <w:color w:val="000000"/>
                <w:szCs w:val="20"/>
              </w:rPr>
              <w:lastRenderedPageBreak/>
              <w:t>INavigator</w:t>
            </w:r>
          </w:p>
        </w:tc>
      </w:tr>
      <w:tr w:rsidR="00F66FB8" w:rsidTr="005907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noWrap/>
          </w:tcPr>
          <w:p w:rsidR="00F66FB8" w:rsidRPr="004D0C02" w:rsidRDefault="00F66FB8" w:rsidP="005907D4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lastRenderedPageBreak/>
              <w:t>Aanduiding vertrouwe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>lijk:</w:t>
            </w:r>
          </w:p>
          <w:p w:rsidR="00F66FB8" w:rsidRPr="004D0C02" w:rsidRDefault="00F66FB8" w:rsidP="005907D4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Beperkt Openbaar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Confidentieel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Geheim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Intern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Openbaar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Vertrouwelijk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Zaakvertrouw</w:t>
            </w: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>e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>lijk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Zeer</w:t>
            </w: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 xml:space="preserve"> 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>Geheim</w:t>
            </w:r>
          </w:p>
        </w:tc>
        <w:tc>
          <w:tcPr>
            <w:tcW w:w="5381" w:type="dxa"/>
            <w:noWrap/>
          </w:tcPr>
          <w:p w:rsidR="00F66FB8" w:rsidRPr="00A341AE" w:rsidRDefault="007323B9" w:rsidP="005907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bCs/>
                <w:color w:val="000000"/>
                <w:szCs w:val="20"/>
              </w:rPr>
              <w:t>V</w:t>
            </w:r>
            <w:r w:rsidR="00F66FB8">
              <w:rPr>
                <w:rFonts w:ascii="Verdana" w:hAnsi="Verdana" w:cs="Times New Roman"/>
                <w:bCs/>
                <w:color w:val="000000"/>
                <w:szCs w:val="20"/>
              </w:rPr>
              <w:t>ertrouwelijk</w:t>
            </w:r>
          </w:p>
        </w:tc>
        <w:tc>
          <w:tcPr>
            <w:tcW w:w="2593" w:type="dxa"/>
            <w:noWrap/>
          </w:tcPr>
          <w:p w:rsidR="00F66FB8" w:rsidRDefault="00B16595" w:rsidP="005907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Gegevensbeheerder INavigator</w:t>
            </w:r>
          </w:p>
        </w:tc>
      </w:tr>
      <w:tr w:rsidR="00F66FB8" w:rsidTr="00590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noWrap/>
          </w:tcPr>
          <w:p w:rsidR="00F66FB8" w:rsidRPr="004D0C02" w:rsidRDefault="00F66FB8" w:rsidP="005907D4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082B12">
              <w:rPr>
                <w:rFonts w:ascii="Verdana" w:hAnsi="Verdana" w:cs="Times New Roman"/>
                <w:b w:val="0"/>
                <w:color w:val="000000"/>
                <w:szCs w:val="20"/>
              </w:rPr>
              <w:t>Document</w:t>
            </w: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>type formaat</w:t>
            </w:r>
          </w:p>
        </w:tc>
        <w:tc>
          <w:tcPr>
            <w:tcW w:w="5381" w:type="dxa"/>
            <w:noWrap/>
          </w:tcPr>
          <w:p w:rsidR="00F66FB8" w:rsidRPr="00A341AE" w:rsidRDefault="00C361D9" w:rsidP="00C36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TIFF (vanuit Corsa); gewenst PDF</w:t>
            </w:r>
          </w:p>
        </w:tc>
        <w:tc>
          <w:tcPr>
            <w:tcW w:w="2593" w:type="dxa"/>
            <w:noWrap/>
          </w:tcPr>
          <w:p w:rsidR="00F66FB8" w:rsidRDefault="00B16595" w:rsidP="00590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Functioneelbeheerder Sociaal Domein</w:t>
            </w:r>
          </w:p>
        </w:tc>
      </w:tr>
      <w:tr w:rsidR="00F66FB8" w:rsidTr="005907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noWrap/>
          </w:tcPr>
          <w:p w:rsidR="00F66FB8" w:rsidRDefault="00F66FB8" w:rsidP="005907D4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>Gebruikte metadata</w:t>
            </w:r>
          </w:p>
        </w:tc>
        <w:tc>
          <w:tcPr>
            <w:tcW w:w="5381" w:type="dxa"/>
            <w:noWrap/>
          </w:tcPr>
          <w:p w:rsidR="00F66FB8" w:rsidRDefault="00F66FB8" w:rsidP="005907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Titel</w:t>
            </w:r>
          </w:p>
          <w:p w:rsidR="00F66FB8" w:rsidRDefault="00F66FB8" w:rsidP="005907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Registratie datum</w:t>
            </w:r>
          </w:p>
          <w:p w:rsidR="00F66FB8" w:rsidRDefault="00F66FB8" w:rsidP="005907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Ontvangs</w:t>
            </w:r>
            <w:r w:rsidR="007323B9">
              <w:rPr>
                <w:rFonts w:ascii="Verdana" w:hAnsi="Verdana" w:cs="Times New Roman"/>
                <w:color w:val="000000"/>
                <w:szCs w:val="20"/>
              </w:rPr>
              <w:t>t</w:t>
            </w:r>
            <w:r>
              <w:rPr>
                <w:rFonts w:ascii="Verdana" w:hAnsi="Verdana" w:cs="Times New Roman"/>
                <w:color w:val="000000"/>
                <w:szCs w:val="20"/>
              </w:rPr>
              <w:t>datum</w:t>
            </w:r>
          </w:p>
          <w:p w:rsidR="00F66FB8" w:rsidRPr="006C4538" w:rsidRDefault="00F66FB8" w:rsidP="005907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Documentbeschrijving</w:t>
            </w:r>
          </w:p>
        </w:tc>
        <w:tc>
          <w:tcPr>
            <w:tcW w:w="2593" w:type="dxa"/>
            <w:noWrap/>
          </w:tcPr>
          <w:p w:rsidR="00F66FB8" w:rsidRDefault="00B16595" w:rsidP="005907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Functioneelbeheerder Sociaal Domein</w:t>
            </w:r>
          </w:p>
        </w:tc>
      </w:tr>
    </w:tbl>
    <w:p w:rsidR="003111A6" w:rsidRDefault="003111A6" w:rsidP="0009089A">
      <w:pPr>
        <w:pStyle w:val="Kop2"/>
        <w:ind w:firstLine="0"/>
      </w:pPr>
    </w:p>
    <w:p w:rsidR="00046399" w:rsidRDefault="00046399" w:rsidP="0009089A">
      <w:pPr>
        <w:pStyle w:val="Kop2"/>
        <w:ind w:firstLine="0"/>
      </w:pPr>
    </w:p>
    <w:p w:rsidR="00046399" w:rsidRDefault="00046399" w:rsidP="0009089A">
      <w:pPr>
        <w:pStyle w:val="Kop2"/>
        <w:ind w:firstLine="0"/>
      </w:pPr>
    </w:p>
    <w:p w:rsidR="00046399" w:rsidRDefault="00046399" w:rsidP="0009089A">
      <w:pPr>
        <w:pStyle w:val="Kop2"/>
        <w:ind w:firstLine="0"/>
      </w:pPr>
    </w:p>
    <w:p w:rsidR="00046399" w:rsidRDefault="00046399" w:rsidP="0009089A">
      <w:pPr>
        <w:pStyle w:val="Kop2"/>
        <w:ind w:firstLine="0"/>
      </w:pPr>
    </w:p>
    <w:p w:rsidR="00046399" w:rsidRDefault="00046399" w:rsidP="0009089A">
      <w:pPr>
        <w:pStyle w:val="Kop2"/>
        <w:ind w:firstLine="0"/>
      </w:pPr>
    </w:p>
    <w:tbl>
      <w:tblPr>
        <w:tblStyle w:val="Lichtraster-accent1"/>
        <w:tblW w:w="10682" w:type="dxa"/>
        <w:tblLook w:val="04A0" w:firstRow="1" w:lastRow="0" w:firstColumn="1" w:lastColumn="0" w:noHBand="0" w:noVBand="1"/>
      </w:tblPr>
      <w:tblGrid>
        <w:gridCol w:w="2708"/>
        <w:gridCol w:w="5381"/>
        <w:gridCol w:w="2593"/>
      </w:tblGrid>
      <w:tr w:rsidR="00F66FB8" w:rsidRPr="0025710D" w:rsidTr="00590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noWrap/>
            <w:hideMark/>
          </w:tcPr>
          <w:p w:rsidR="00F66FB8" w:rsidRPr="0025710D" w:rsidRDefault="00F66FB8" w:rsidP="005907D4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>Documenttype</w:t>
            </w:r>
            <w:r w:rsidRPr="0025710D">
              <w:rPr>
                <w:rFonts w:ascii="Verdana" w:hAnsi="Verdana" w:cs="Times New Roman"/>
                <w:b w:val="0"/>
                <w:color w:val="000000"/>
                <w:szCs w:val="20"/>
              </w:rPr>
              <w:t xml:space="preserve"> naam</w:t>
            </w:r>
          </w:p>
        </w:tc>
        <w:tc>
          <w:tcPr>
            <w:tcW w:w="5381" w:type="dxa"/>
            <w:noWrap/>
          </w:tcPr>
          <w:p w:rsidR="00F66FB8" w:rsidRPr="004D0C02" w:rsidRDefault="003111A6" w:rsidP="00590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bCs w:val="0"/>
                <w:color w:val="000000"/>
                <w:szCs w:val="20"/>
              </w:rPr>
            </w:pPr>
            <w:r>
              <w:rPr>
                <w:rFonts w:ascii="Verdana" w:hAnsi="Verdana" w:cs="Times New Roman"/>
                <w:bCs w:val="0"/>
                <w:color w:val="000000"/>
                <w:szCs w:val="20"/>
              </w:rPr>
              <w:t>Overige</w:t>
            </w:r>
          </w:p>
        </w:tc>
        <w:tc>
          <w:tcPr>
            <w:tcW w:w="2593" w:type="dxa"/>
            <w:noWrap/>
            <w:hideMark/>
          </w:tcPr>
          <w:p w:rsidR="00F66FB8" w:rsidRPr="0025710D" w:rsidRDefault="00F66FB8" w:rsidP="00590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>Aangeleverd door</w:t>
            </w:r>
          </w:p>
        </w:tc>
      </w:tr>
      <w:tr w:rsidR="00F66FB8" w:rsidRPr="0025710D" w:rsidTr="00590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noWrap/>
          </w:tcPr>
          <w:p w:rsidR="00F66FB8" w:rsidRPr="0025710D" w:rsidRDefault="00F66FB8" w:rsidP="005907D4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082B12">
              <w:rPr>
                <w:rFonts w:ascii="Verdana" w:hAnsi="Verdana" w:cs="Times New Roman"/>
                <w:b w:val="0"/>
                <w:color w:val="000000"/>
                <w:szCs w:val="20"/>
              </w:rPr>
              <w:t>Document</w:t>
            </w: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 xml:space="preserve">type </w:t>
            </w:r>
            <w:r w:rsidRPr="00082B12">
              <w:rPr>
                <w:rFonts w:ascii="Verdana" w:hAnsi="Verdana" w:cs="Times New Roman"/>
                <w:b w:val="0"/>
                <w:color w:val="000000"/>
                <w:szCs w:val="20"/>
              </w:rPr>
              <w:t>code</w:t>
            </w:r>
          </w:p>
        </w:tc>
        <w:tc>
          <w:tcPr>
            <w:tcW w:w="5381" w:type="dxa"/>
            <w:noWrap/>
          </w:tcPr>
          <w:p w:rsidR="00F66FB8" w:rsidRPr="0025710D" w:rsidRDefault="003111A6" w:rsidP="00590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bCs/>
                <w:color w:val="000000"/>
                <w:szCs w:val="20"/>
              </w:rPr>
              <w:t>LB00000</w:t>
            </w:r>
            <w:r w:rsidR="00D86B98">
              <w:rPr>
                <w:rFonts w:ascii="Verdana" w:hAnsi="Verdana" w:cs="Times New Roman"/>
                <w:bCs/>
                <w:color w:val="000000"/>
                <w:szCs w:val="20"/>
              </w:rPr>
              <w:t>226</w:t>
            </w:r>
          </w:p>
        </w:tc>
        <w:tc>
          <w:tcPr>
            <w:tcW w:w="2593" w:type="dxa"/>
            <w:noWrap/>
            <w:hideMark/>
          </w:tcPr>
          <w:p w:rsidR="00F66FB8" w:rsidRPr="0025710D" w:rsidRDefault="00B16595" w:rsidP="00590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Gegevensbeheerder INavigator</w:t>
            </w:r>
          </w:p>
        </w:tc>
      </w:tr>
      <w:tr w:rsidR="00F66FB8" w:rsidTr="005907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noWrap/>
          </w:tcPr>
          <w:p w:rsidR="00F66FB8" w:rsidRPr="004D0C02" w:rsidRDefault="00F66FB8" w:rsidP="005907D4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>Aanduiding vertrouwe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>lijk:</w:t>
            </w:r>
          </w:p>
          <w:p w:rsidR="00F66FB8" w:rsidRPr="004D0C02" w:rsidRDefault="00F66FB8" w:rsidP="005907D4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Beperkt Openbaar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Confidentieel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Geheim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Intern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Openbaar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Vertrouwelijk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Zaakvertrouw</w:t>
            </w: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>e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>lijk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Zeer</w:t>
            </w: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 xml:space="preserve"> 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>Geheim</w:t>
            </w:r>
          </w:p>
        </w:tc>
        <w:tc>
          <w:tcPr>
            <w:tcW w:w="5381" w:type="dxa"/>
            <w:noWrap/>
          </w:tcPr>
          <w:p w:rsidR="00F66FB8" w:rsidRPr="00A341AE" w:rsidRDefault="007323B9" w:rsidP="005907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bCs/>
                <w:color w:val="000000"/>
                <w:szCs w:val="20"/>
              </w:rPr>
              <w:t>V</w:t>
            </w:r>
            <w:r w:rsidR="00F66FB8">
              <w:rPr>
                <w:rFonts w:ascii="Verdana" w:hAnsi="Verdana" w:cs="Times New Roman"/>
                <w:bCs/>
                <w:color w:val="000000"/>
                <w:szCs w:val="20"/>
              </w:rPr>
              <w:t>ertrouwelijk</w:t>
            </w:r>
          </w:p>
        </w:tc>
        <w:tc>
          <w:tcPr>
            <w:tcW w:w="2593" w:type="dxa"/>
            <w:noWrap/>
          </w:tcPr>
          <w:p w:rsidR="00F66FB8" w:rsidRDefault="00B16595" w:rsidP="005907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Gegevensbeheerder INavigator</w:t>
            </w:r>
          </w:p>
        </w:tc>
      </w:tr>
      <w:tr w:rsidR="00F66FB8" w:rsidTr="00590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noWrap/>
          </w:tcPr>
          <w:p w:rsidR="00F66FB8" w:rsidRPr="004D0C02" w:rsidRDefault="00F66FB8" w:rsidP="005907D4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082B12">
              <w:rPr>
                <w:rFonts w:ascii="Verdana" w:hAnsi="Verdana" w:cs="Times New Roman"/>
                <w:b w:val="0"/>
                <w:color w:val="000000"/>
                <w:szCs w:val="20"/>
              </w:rPr>
              <w:t>Document</w:t>
            </w: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>type formaat</w:t>
            </w:r>
          </w:p>
        </w:tc>
        <w:tc>
          <w:tcPr>
            <w:tcW w:w="5381" w:type="dxa"/>
            <w:noWrap/>
          </w:tcPr>
          <w:p w:rsidR="00F66FB8" w:rsidRPr="00A341AE" w:rsidRDefault="00C361D9" w:rsidP="00C36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PDF</w:t>
            </w:r>
          </w:p>
        </w:tc>
        <w:tc>
          <w:tcPr>
            <w:tcW w:w="2593" w:type="dxa"/>
            <w:noWrap/>
          </w:tcPr>
          <w:p w:rsidR="00F66FB8" w:rsidRDefault="00B16595" w:rsidP="00590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Functioneelbeheerder Sociaal Domein</w:t>
            </w:r>
          </w:p>
        </w:tc>
      </w:tr>
      <w:tr w:rsidR="00F66FB8" w:rsidTr="005907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noWrap/>
          </w:tcPr>
          <w:p w:rsidR="00F66FB8" w:rsidRDefault="00F66FB8" w:rsidP="005907D4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>Gebruikte metadata</w:t>
            </w:r>
          </w:p>
        </w:tc>
        <w:tc>
          <w:tcPr>
            <w:tcW w:w="5381" w:type="dxa"/>
            <w:noWrap/>
          </w:tcPr>
          <w:p w:rsidR="00F66FB8" w:rsidRDefault="00F66FB8" w:rsidP="005907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Titel</w:t>
            </w:r>
          </w:p>
          <w:p w:rsidR="00F66FB8" w:rsidRDefault="00F66FB8" w:rsidP="005907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Registratie datum</w:t>
            </w:r>
          </w:p>
          <w:p w:rsidR="00F66FB8" w:rsidRDefault="00F66FB8" w:rsidP="005907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Ontvangs</w:t>
            </w:r>
            <w:r w:rsidR="007323B9">
              <w:rPr>
                <w:rFonts w:ascii="Verdana" w:hAnsi="Verdana" w:cs="Times New Roman"/>
                <w:color w:val="000000"/>
                <w:szCs w:val="20"/>
              </w:rPr>
              <w:t>t</w:t>
            </w:r>
            <w:r>
              <w:rPr>
                <w:rFonts w:ascii="Verdana" w:hAnsi="Verdana" w:cs="Times New Roman"/>
                <w:color w:val="000000"/>
                <w:szCs w:val="20"/>
              </w:rPr>
              <w:t>datum</w:t>
            </w:r>
          </w:p>
          <w:p w:rsidR="00F66FB8" w:rsidRPr="006C4538" w:rsidRDefault="00F66FB8" w:rsidP="005907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Documentbeschrijving</w:t>
            </w:r>
          </w:p>
        </w:tc>
        <w:tc>
          <w:tcPr>
            <w:tcW w:w="2593" w:type="dxa"/>
            <w:noWrap/>
          </w:tcPr>
          <w:p w:rsidR="00F66FB8" w:rsidRDefault="00B16595" w:rsidP="005907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Functioneelbeheerder Sociaal Domein</w:t>
            </w:r>
          </w:p>
        </w:tc>
      </w:tr>
    </w:tbl>
    <w:p w:rsidR="00273EE0" w:rsidRDefault="00273EE0" w:rsidP="0009089A">
      <w:pPr>
        <w:pStyle w:val="Kop2"/>
        <w:ind w:firstLine="0"/>
      </w:pPr>
    </w:p>
    <w:tbl>
      <w:tblPr>
        <w:tblStyle w:val="Lichtraster-accent1"/>
        <w:tblW w:w="10682" w:type="dxa"/>
        <w:tblLook w:val="04A0" w:firstRow="1" w:lastRow="0" w:firstColumn="1" w:lastColumn="0" w:noHBand="0" w:noVBand="1"/>
      </w:tblPr>
      <w:tblGrid>
        <w:gridCol w:w="2708"/>
        <w:gridCol w:w="5381"/>
        <w:gridCol w:w="2593"/>
      </w:tblGrid>
      <w:tr w:rsidR="00F66FB8" w:rsidRPr="0025710D" w:rsidTr="00590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noWrap/>
            <w:hideMark/>
          </w:tcPr>
          <w:p w:rsidR="00F66FB8" w:rsidRPr="0025710D" w:rsidRDefault="00F66FB8" w:rsidP="005907D4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>Documenttype</w:t>
            </w:r>
            <w:r w:rsidRPr="0025710D">
              <w:rPr>
                <w:rFonts w:ascii="Verdana" w:hAnsi="Verdana" w:cs="Times New Roman"/>
                <w:b w:val="0"/>
                <w:color w:val="000000"/>
                <w:szCs w:val="20"/>
              </w:rPr>
              <w:t xml:space="preserve"> naam</w:t>
            </w:r>
          </w:p>
        </w:tc>
        <w:tc>
          <w:tcPr>
            <w:tcW w:w="5381" w:type="dxa"/>
            <w:noWrap/>
          </w:tcPr>
          <w:p w:rsidR="00F66FB8" w:rsidRPr="004D0C02" w:rsidRDefault="003111A6" w:rsidP="00590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bCs w:val="0"/>
                <w:color w:val="000000"/>
                <w:szCs w:val="20"/>
              </w:rPr>
            </w:pPr>
            <w:r>
              <w:rPr>
                <w:rFonts w:ascii="Verdana" w:hAnsi="Verdana" w:cs="Times New Roman"/>
                <w:bCs w:val="0"/>
                <w:color w:val="000000"/>
                <w:szCs w:val="20"/>
              </w:rPr>
              <w:t>Rapport</w:t>
            </w:r>
          </w:p>
        </w:tc>
        <w:tc>
          <w:tcPr>
            <w:tcW w:w="2593" w:type="dxa"/>
            <w:noWrap/>
            <w:hideMark/>
          </w:tcPr>
          <w:p w:rsidR="00F66FB8" w:rsidRPr="0025710D" w:rsidRDefault="00F66FB8" w:rsidP="00590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>Aangeleverd door</w:t>
            </w:r>
          </w:p>
        </w:tc>
      </w:tr>
      <w:tr w:rsidR="00F66FB8" w:rsidRPr="0025710D" w:rsidTr="00590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noWrap/>
          </w:tcPr>
          <w:p w:rsidR="00F66FB8" w:rsidRPr="0025710D" w:rsidRDefault="00F66FB8" w:rsidP="005907D4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082B12">
              <w:rPr>
                <w:rFonts w:ascii="Verdana" w:hAnsi="Verdana" w:cs="Times New Roman"/>
                <w:b w:val="0"/>
                <w:color w:val="000000"/>
                <w:szCs w:val="20"/>
              </w:rPr>
              <w:t>Document</w:t>
            </w: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 xml:space="preserve">type </w:t>
            </w:r>
            <w:r w:rsidRPr="00082B12">
              <w:rPr>
                <w:rFonts w:ascii="Verdana" w:hAnsi="Verdana" w:cs="Times New Roman"/>
                <w:b w:val="0"/>
                <w:color w:val="000000"/>
                <w:szCs w:val="20"/>
              </w:rPr>
              <w:t>code</w:t>
            </w:r>
          </w:p>
        </w:tc>
        <w:tc>
          <w:tcPr>
            <w:tcW w:w="5381" w:type="dxa"/>
            <w:noWrap/>
          </w:tcPr>
          <w:p w:rsidR="00F66FB8" w:rsidRPr="0025710D" w:rsidRDefault="000E5FBC" w:rsidP="00590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bCs/>
                <w:color w:val="000000"/>
                <w:szCs w:val="20"/>
              </w:rPr>
              <w:t>LB00000</w:t>
            </w:r>
            <w:r w:rsidR="00D86B98">
              <w:rPr>
                <w:rFonts w:ascii="Verdana" w:hAnsi="Verdana" w:cs="Times New Roman"/>
                <w:bCs/>
                <w:color w:val="000000"/>
                <w:szCs w:val="20"/>
              </w:rPr>
              <w:t>225</w:t>
            </w:r>
          </w:p>
        </w:tc>
        <w:tc>
          <w:tcPr>
            <w:tcW w:w="2593" w:type="dxa"/>
            <w:noWrap/>
            <w:hideMark/>
          </w:tcPr>
          <w:p w:rsidR="00F66FB8" w:rsidRPr="0025710D" w:rsidRDefault="00B16595" w:rsidP="00590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Gegevensbeheerder INavigator</w:t>
            </w:r>
          </w:p>
        </w:tc>
      </w:tr>
      <w:tr w:rsidR="00F66FB8" w:rsidTr="005907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noWrap/>
          </w:tcPr>
          <w:p w:rsidR="00F66FB8" w:rsidRPr="004D0C02" w:rsidRDefault="00F66FB8" w:rsidP="005907D4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>Aanduiding vertrouwe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>lijk:</w:t>
            </w:r>
          </w:p>
          <w:p w:rsidR="00F66FB8" w:rsidRPr="004D0C02" w:rsidRDefault="00F66FB8" w:rsidP="005907D4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Beperkt Openbaar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Confidentieel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Geheim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Intern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Openbaar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Vertrouwelijk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Zaakvertrouw</w:t>
            </w: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>e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>lijk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Zeer</w:t>
            </w: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 xml:space="preserve"> 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>Geheim</w:t>
            </w:r>
          </w:p>
        </w:tc>
        <w:tc>
          <w:tcPr>
            <w:tcW w:w="5381" w:type="dxa"/>
            <w:noWrap/>
          </w:tcPr>
          <w:p w:rsidR="00F66FB8" w:rsidRPr="00A341AE" w:rsidRDefault="007323B9" w:rsidP="005907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bCs/>
                <w:color w:val="000000"/>
                <w:szCs w:val="20"/>
              </w:rPr>
              <w:t>V</w:t>
            </w:r>
            <w:r w:rsidR="00F66FB8">
              <w:rPr>
                <w:rFonts w:ascii="Verdana" w:hAnsi="Verdana" w:cs="Times New Roman"/>
                <w:bCs/>
                <w:color w:val="000000"/>
                <w:szCs w:val="20"/>
              </w:rPr>
              <w:t>ertrouwelijk</w:t>
            </w:r>
          </w:p>
        </w:tc>
        <w:tc>
          <w:tcPr>
            <w:tcW w:w="2593" w:type="dxa"/>
            <w:noWrap/>
          </w:tcPr>
          <w:p w:rsidR="00F66FB8" w:rsidRDefault="00B16595" w:rsidP="005907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Gegevensbeheerder INavigator</w:t>
            </w:r>
          </w:p>
        </w:tc>
      </w:tr>
      <w:tr w:rsidR="00F66FB8" w:rsidTr="00590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noWrap/>
          </w:tcPr>
          <w:p w:rsidR="00F66FB8" w:rsidRPr="004D0C02" w:rsidRDefault="00F66FB8" w:rsidP="005907D4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082B12">
              <w:rPr>
                <w:rFonts w:ascii="Verdana" w:hAnsi="Verdana" w:cs="Times New Roman"/>
                <w:b w:val="0"/>
                <w:color w:val="000000"/>
                <w:szCs w:val="20"/>
              </w:rPr>
              <w:t>Document</w:t>
            </w: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>type formaat</w:t>
            </w:r>
          </w:p>
        </w:tc>
        <w:tc>
          <w:tcPr>
            <w:tcW w:w="5381" w:type="dxa"/>
            <w:noWrap/>
          </w:tcPr>
          <w:p w:rsidR="00F66FB8" w:rsidRPr="00A341AE" w:rsidRDefault="00C361D9" w:rsidP="00590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PDF</w:t>
            </w:r>
          </w:p>
        </w:tc>
        <w:tc>
          <w:tcPr>
            <w:tcW w:w="2593" w:type="dxa"/>
            <w:noWrap/>
          </w:tcPr>
          <w:p w:rsidR="00F66FB8" w:rsidRDefault="00B16595" w:rsidP="00590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Functioneelbeheerder Sociaal Domein</w:t>
            </w:r>
          </w:p>
        </w:tc>
      </w:tr>
      <w:tr w:rsidR="00F66FB8" w:rsidTr="005907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noWrap/>
          </w:tcPr>
          <w:p w:rsidR="00F66FB8" w:rsidRDefault="00F66FB8" w:rsidP="005907D4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>Gebruikte metadata</w:t>
            </w:r>
          </w:p>
        </w:tc>
        <w:tc>
          <w:tcPr>
            <w:tcW w:w="5381" w:type="dxa"/>
            <w:noWrap/>
          </w:tcPr>
          <w:p w:rsidR="00F66FB8" w:rsidRDefault="00F66FB8" w:rsidP="005907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Titel</w:t>
            </w:r>
          </w:p>
          <w:p w:rsidR="00F66FB8" w:rsidRDefault="00F66FB8" w:rsidP="005907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Registratie datum</w:t>
            </w:r>
          </w:p>
          <w:p w:rsidR="00F66FB8" w:rsidRDefault="00F66FB8" w:rsidP="005907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Ontvangs</w:t>
            </w:r>
            <w:r w:rsidR="007323B9">
              <w:rPr>
                <w:rFonts w:ascii="Verdana" w:hAnsi="Verdana" w:cs="Times New Roman"/>
                <w:color w:val="000000"/>
                <w:szCs w:val="20"/>
              </w:rPr>
              <w:t>t</w:t>
            </w:r>
            <w:r>
              <w:rPr>
                <w:rFonts w:ascii="Verdana" w:hAnsi="Verdana" w:cs="Times New Roman"/>
                <w:color w:val="000000"/>
                <w:szCs w:val="20"/>
              </w:rPr>
              <w:t>datum</w:t>
            </w:r>
          </w:p>
          <w:p w:rsidR="00F66FB8" w:rsidRPr="006C4538" w:rsidRDefault="00F66FB8" w:rsidP="005907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Documentbeschrijving</w:t>
            </w:r>
          </w:p>
        </w:tc>
        <w:tc>
          <w:tcPr>
            <w:tcW w:w="2593" w:type="dxa"/>
            <w:noWrap/>
          </w:tcPr>
          <w:p w:rsidR="00F66FB8" w:rsidRDefault="00B16595" w:rsidP="005907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Functioneelbeheerder Sociaal Domein</w:t>
            </w:r>
          </w:p>
        </w:tc>
      </w:tr>
    </w:tbl>
    <w:p w:rsidR="003111A6" w:rsidRDefault="003111A6" w:rsidP="0009089A">
      <w:pPr>
        <w:pStyle w:val="Kop2"/>
        <w:ind w:firstLine="0"/>
      </w:pPr>
    </w:p>
    <w:p w:rsidR="00046399" w:rsidRDefault="00046399" w:rsidP="0009089A">
      <w:pPr>
        <w:pStyle w:val="Kop2"/>
        <w:ind w:firstLine="0"/>
      </w:pPr>
    </w:p>
    <w:p w:rsidR="00046399" w:rsidRDefault="00046399" w:rsidP="0009089A">
      <w:pPr>
        <w:pStyle w:val="Kop2"/>
        <w:ind w:firstLine="0"/>
      </w:pPr>
    </w:p>
    <w:p w:rsidR="00046399" w:rsidRDefault="00046399" w:rsidP="0009089A">
      <w:pPr>
        <w:pStyle w:val="Kop2"/>
        <w:ind w:firstLine="0"/>
      </w:pPr>
    </w:p>
    <w:p w:rsidR="00046399" w:rsidRDefault="00046399" w:rsidP="0009089A">
      <w:pPr>
        <w:pStyle w:val="Kop2"/>
        <w:ind w:firstLine="0"/>
      </w:pPr>
    </w:p>
    <w:p w:rsidR="00046399" w:rsidRDefault="00046399" w:rsidP="0009089A">
      <w:pPr>
        <w:pStyle w:val="Kop2"/>
        <w:ind w:firstLine="0"/>
      </w:pPr>
    </w:p>
    <w:tbl>
      <w:tblPr>
        <w:tblStyle w:val="Lichtraster-accent1"/>
        <w:tblW w:w="10682" w:type="dxa"/>
        <w:tblLook w:val="04A0" w:firstRow="1" w:lastRow="0" w:firstColumn="1" w:lastColumn="0" w:noHBand="0" w:noVBand="1"/>
      </w:tblPr>
      <w:tblGrid>
        <w:gridCol w:w="2708"/>
        <w:gridCol w:w="5381"/>
        <w:gridCol w:w="2593"/>
      </w:tblGrid>
      <w:tr w:rsidR="003420CA" w:rsidRPr="0025710D" w:rsidTr="00276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noWrap/>
            <w:hideMark/>
          </w:tcPr>
          <w:p w:rsidR="003420CA" w:rsidRPr="0025710D" w:rsidRDefault="003420CA" w:rsidP="00276A27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>Documenttype</w:t>
            </w:r>
            <w:r w:rsidRPr="0025710D">
              <w:rPr>
                <w:rFonts w:ascii="Verdana" w:hAnsi="Verdana" w:cs="Times New Roman"/>
                <w:b w:val="0"/>
                <w:color w:val="000000"/>
                <w:szCs w:val="20"/>
              </w:rPr>
              <w:t xml:space="preserve"> naam</w:t>
            </w:r>
          </w:p>
        </w:tc>
        <w:tc>
          <w:tcPr>
            <w:tcW w:w="5381" w:type="dxa"/>
            <w:noWrap/>
          </w:tcPr>
          <w:p w:rsidR="003420CA" w:rsidRPr="004D0C02" w:rsidRDefault="003420CA" w:rsidP="00276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bCs w:val="0"/>
                <w:color w:val="000000"/>
                <w:szCs w:val="20"/>
              </w:rPr>
            </w:pPr>
            <w:r>
              <w:rPr>
                <w:rFonts w:ascii="Verdana" w:hAnsi="Verdana" w:cs="Times New Roman"/>
                <w:bCs w:val="0"/>
                <w:color w:val="000000"/>
                <w:szCs w:val="20"/>
              </w:rPr>
              <w:t>Rapportmemo</w:t>
            </w:r>
          </w:p>
        </w:tc>
        <w:tc>
          <w:tcPr>
            <w:tcW w:w="2593" w:type="dxa"/>
            <w:noWrap/>
            <w:hideMark/>
          </w:tcPr>
          <w:p w:rsidR="003420CA" w:rsidRPr="0025710D" w:rsidRDefault="003420CA" w:rsidP="00276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>Aangeleverd door</w:t>
            </w:r>
          </w:p>
        </w:tc>
      </w:tr>
      <w:tr w:rsidR="003420CA" w:rsidRPr="0025710D" w:rsidTr="00276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noWrap/>
          </w:tcPr>
          <w:p w:rsidR="003420CA" w:rsidRPr="0025710D" w:rsidRDefault="003420CA" w:rsidP="00276A27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082B12">
              <w:rPr>
                <w:rFonts w:ascii="Verdana" w:hAnsi="Verdana" w:cs="Times New Roman"/>
                <w:b w:val="0"/>
                <w:color w:val="000000"/>
                <w:szCs w:val="20"/>
              </w:rPr>
              <w:t>Document</w:t>
            </w: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 xml:space="preserve">type </w:t>
            </w:r>
            <w:r w:rsidRPr="00082B12">
              <w:rPr>
                <w:rFonts w:ascii="Verdana" w:hAnsi="Verdana" w:cs="Times New Roman"/>
                <w:b w:val="0"/>
                <w:color w:val="000000"/>
                <w:szCs w:val="20"/>
              </w:rPr>
              <w:t>code</w:t>
            </w:r>
          </w:p>
        </w:tc>
        <w:tc>
          <w:tcPr>
            <w:tcW w:w="5381" w:type="dxa"/>
            <w:noWrap/>
          </w:tcPr>
          <w:p w:rsidR="003420CA" w:rsidRPr="0025710D" w:rsidRDefault="00930B66" w:rsidP="00B15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bCs/>
                <w:color w:val="000000"/>
                <w:szCs w:val="20"/>
              </w:rPr>
              <w:t>LB00000</w:t>
            </w:r>
            <w:r w:rsidR="00D86B98">
              <w:rPr>
                <w:rFonts w:ascii="Verdana" w:hAnsi="Verdana" w:cs="Times New Roman"/>
                <w:bCs/>
                <w:color w:val="000000"/>
                <w:szCs w:val="20"/>
              </w:rPr>
              <w:t>387</w:t>
            </w:r>
          </w:p>
        </w:tc>
        <w:tc>
          <w:tcPr>
            <w:tcW w:w="2593" w:type="dxa"/>
            <w:noWrap/>
            <w:hideMark/>
          </w:tcPr>
          <w:p w:rsidR="003420CA" w:rsidRPr="0025710D" w:rsidRDefault="00B16595" w:rsidP="00276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Gegevensbeheerder INavigator</w:t>
            </w:r>
          </w:p>
        </w:tc>
      </w:tr>
      <w:tr w:rsidR="003420CA" w:rsidTr="00276A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noWrap/>
          </w:tcPr>
          <w:p w:rsidR="003420CA" w:rsidRPr="004D0C02" w:rsidRDefault="003420CA" w:rsidP="00276A27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>Aanduiding vertrouwe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>lijk:</w:t>
            </w:r>
          </w:p>
          <w:p w:rsidR="003420CA" w:rsidRPr="004D0C02" w:rsidRDefault="003420CA" w:rsidP="00276A27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Beperkt Openbaar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Confidentieel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Geheim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Intern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Openbaar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Vertrouwelijk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Zaakvertrouw</w:t>
            </w: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>e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>lijk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br/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ab/>
              <w:t xml:space="preserve"> Zeer</w:t>
            </w: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 xml:space="preserve"> </w:t>
            </w:r>
            <w:r w:rsidRPr="004D0C02">
              <w:rPr>
                <w:rFonts w:ascii="Verdana" w:hAnsi="Verdana" w:cs="Times New Roman"/>
                <w:b w:val="0"/>
                <w:color w:val="000000"/>
                <w:szCs w:val="20"/>
              </w:rPr>
              <w:t>Geheim</w:t>
            </w:r>
          </w:p>
        </w:tc>
        <w:tc>
          <w:tcPr>
            <w:tcW w:w="5381" w:type="dxa"/>
            <w:noWrap/>
          </w:tcPr>
          <w:p w:rsidR="003420CA" w:rsidRPr="00A341AE" w:rsidRDefault="003420CA" w:rsidP="00276A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bCs/>
                <w:color w:val="000000"/>
                <w:szCs w:val="20"/>
              </w:rPr>
              <w:t>Vertrouwelijk</w:t>
            </w:r>
          </w:p>
        </w:tc>
        <w:tc>
          <w:tcPr>
            <w:tcW w:w="2593" w:type="dxa"/>
            <w:noWrap/>
          </w:tcPr>
          <w:p w:rsidR="003420CA" w:rsidRDefault="00B16595" w:rsidP="00276A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Gegevensbeheerder INavigator</w:t>
            </w:r>
          </w:p>
        </w:tc>
      </w:tr>
      <w:tr w:rsidR="003420CA" w:rsidTr="00276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noWrap/>
          </w:tcPr>
          <w:p w:rsidR="003420CA" w:rsidRPr="004D0C02" w:rsidRDefault="003420CA" w:rsidP="00276A27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 w:rsidRPr="00082B12">
              <w:rPr>
                <w:rFonts w:ascii="Verdana" w:hAnsi="Verdana" w:cs="Times New Roman"/>
                <w:b w:val="0"/>
                <w:color w:val="000000"/>
                <w:szCs w:val="20"/>
              </w:rPr>
              <w:t>Document</w:t>
            </w: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>type formaat</w:t>
            </w:r>
          </w:p>
        </w:tc>
        <w:tc>
          <w:tcPr>
            <w:tcW w:w="5381" w:type="dxa"/>
            <w:noWrap/>
          </w:tcPr>
          <w:p w:rsidR="003420CA" w:rsidRPr="00A341AE" w:rsidRDefault="003420CA" w:rsidP="00276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PDF</w:t>
            </w:r>
          </w:p>
        </w:tc>
        <w:tc>
          <w:tcPr>
            <w:tcW w:w="2593" w:type="dxa"/>
            <w:noWrap/>
          </w:tcPr>
          <w:p w:rsidR="003420CA" w:rsidRDefault="00B16595" w:rsidP="00276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Functioneelbeheerder Sociaal Domein</w:t>
            </w:r>
          </w:p>
        </w:tc>
      </w:tr>
      <w:tr w:rsidR="003420CA" w:rsidTr="00276A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noWrap/>
          </w:tcPr>
          <w:p w:rsidR="003420CA" w:rsidRDefault="003420CA" w:rsidP="00276A27">
            <w:pPr>
              <w:rPr>
                <w:rFonts w:ascii="Verdana" w:hAnsi="Verdana" w:cs="Times New Roman"/>
                <w:b w:val="0"/>
                <w:color w:val="000000"/>
                <w:szCs w:val="20"/>
              </w:rPr>
            </w:pPr>
            <w:r>
              <w:rPr>
                <w:rFonts w:ascii="Verdana" w:hAnsi="Verdana" w:cs="Times New Roman"/>
                <w:b w:val="0"/>
                <w:color w:val="000000"/>
                <w:szCs w:val="20"/>
              </w:rPr>
              <w:t>Gebruikte metadata</w:t>
            </w:r>
          </w:p>
        </w:tc>
        <w:tc>
          <w:tcPr>
            <w:tcW w:w="5381" w:type="dxa"/>
            <w:noWrap/>
          </w:tcPr>
          <w:p w:rsidR="003420CA" w:rsidRDefault="003420CA" w:rsidP="00276A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Titel</w:t>
            </w:r>
          </w:p>
          <w:p w:rsidR="003420CA" w:rsidRDefault="003420CA" w:rsidP="00276A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lastRenderedPageBreak/>
              <w:t>Registratie datum</w:t>
            </w:r>
          </w:p>
          <w:p w:rsidR="003420CA" w:rsidRDefault="003420CA" w:rsidP="00276A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Ontvangstdatum</w:t>
            </w:r>
          </w:p>
          <w:p w:rsidR="003420CA" w:rsidRPr="006C4538" w:rsidRDefault="003420CA" w:rsidP="00276A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t>Documentbeschrijving</w:t>
            </w:r>
          </w:p>
        </w:tc>
        <w:tc>
          <w:tcPr>
            <w:tcW w:w="2593" w:type="dxa"/>
            <w:noWrap/>
          </w:tcPr>
          <w:p w:rsidR="003420CA" w:rsidRDefault="00B16595" w:rsidP="00276A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Cs w:val="20"/>
              </w:rPr>
            </w:pPr>
            <w:r>
              <w:rPr>
                <w:rFonts w:ascii="Verdana" w:hAnsi="Verdana" w:cs="Times New Roman"/>
                <w:color w:val="000000"/>
                <w:szCs w:val="20"/>
              </w:rPr>
              <w:lastRenderedPageBreak/>
              <w:t xml:space="preserve">Functioneelbeheerder </w:t>
            </w:r>
            <w:r>
              <w:rPr>
                <w:rFonts w:ascii="Verdana" w:hAnsi="Verdana" w:cs="Times New Roman"/>
                <w:color w:val="000000"/>
                <w:szCs w:val="20"/>
              </w:rPr>
              <w:lastRenderedPageBreak/>
              <w:t>Sociaal Domein</w:t>
            </w:r>
          </w:p>
        </w:tc>
      </w:tr>
    </w:tbl>
    <w:p w:rsidR="00883266" w:rsidRDefault="00883266" w:rsidP="0009089A">
      <w:pPr>
        <w:pStyle w:val="Kop2"/>
        <w:ind w:firstLine="0"/>
      </w:pPr>
    </w:p>
    <w:p w:rsidR="0009089A" w:rsidRDefault="0009089A" w:rsidP="0009089A">
      <w:pPr>
        <w:pStyle w:val="Kop2"/>
        <w:ind w:firstLine="0"/>
      </w:pPr>
      <w:r>
        <w:t>Screenshots</w:t>
      </w:r>
    </w:p>
    <w:p w:rsidR="00E45AEF" w:rsidRDefault="00386878">
      <w:r>
        <w:t>Hier screenshots van een willekeurige zaak in key2zaken, zodat je altijd kan kijken of er nog steeds het zelfde wordt opgeslagen als wat er in eerste instantie werd opgeslagen.</w:t>
      </w:r>
    </w:p>
    <w:p w:rsidR="003420CA" w:rsidRDefault="003420CA">
      <w:pPr>
        <w:rPr>
          <w:rFonts w:cs="Times New Roman"/>
          <w:b/>
          <w:color w:val="54B0EA"/>
          <w:kern w:val="36"/>
          <w:sz w:val="28"/>
          <w:szCs w:val="36"/>
        </w:rPr>
      </w:pPr>
    </w:p>
    <w:p w:rsidR="0009089A" w:rsidRDefault="0009089A" w:rsidP="0009089A">
      <w:pPr>
        <w:pStyle w:val="Kop2"/>
        <w:ind w:firstLine="0"/>
      </w:pPr>
      <w:r>
        <w:t>Berichten</w:t>
      </w:r>
    </w:p>
    <w:p w:rsidR="004C351B" w:rsidRDefault="004C351B" w:rsidP="004C351B">
      <w:r>
        <w:t>Vanwege de gebruikte kenmerken in het bericht, is de inhoud van de documenten hieronder ingesloten.</w:t>
      </w:r>
    </w:p>
    <w:p w:rsidR="004C351B" w:rsidRDefault="004C351B" w:rsidP="004C351B">
      <w:r>
        <w:t xml:space="preserve">Wanneer informatie </w:t>
      </w:r>
      <w:r w:rsidR="00386878">
        <w:t xml:space="preserve">in de berichten veranderd </w:t>
      </w:r>
      <w:r>
        <w:t>kan dit dus ook direct gevolgen hebben voor de andere gebruikte systemen</w:t>
      </w:r>
      <w:r w:rsidR="00386878">
        <w:t>, dus daarom willen we deze beschreven hebben in dit document</w:t>
      </w:r>
      <w:r w:rsidR="005B324B">
        <w:t>.</w:t>
      </w:r>
    </w:p>
    <w:p w:rsidR="0009089A" w:rsidRPr="0055097F" w:rsidRDefault="0009089A" w:rsidP="0009089A">
      <w:pPr>
        <w:pStyle w:val="Kop3"/>
        <w:ind w:firstLine="0"/>
        <w:rPr>
          <w:b w:val="0"/>
        </w:rPr>
      </w:pPr>
      <w:r w:rsidRPr="0055097F">
        <w:rPr>
          <w:b w:val="0"/>
        </w:rPr>
        <w:t>Bericht #1</w:t>
      </w:r>
    </w:p>
    <w:p w:rsidR="0009089A" w:rsidRPr="005B324B" w:rsidRDefault="007127F9" w:rsidP="0055097F">
      <w:pPr>
        <w:rPr>
          <w:rFonts w:ascii="Consolas" w:hAnsi="Consolas" w:cs="Consolas"/>
          <w:szCs w:val="20"/>
        </w:rPr>
      </w:pPr>
      <w:r w:rsidRPr="005B324B">
        <w:rPr>
          <w:rFonts w:cs="Times New Roman"/>
          <w:kern w:val="36"/>
          <w:szCs w:val="20"/>
        </w:rPr>
        <w:t>Hieronder relevante berichten van de verschillende xml-s die worden uitgewisseld</w:t>
      </w:r>
      <w:r w:rsidR="005B324B">
        <w:rPr>
          <w:rFonts w:cs="Times New Roman"/>
          <w:kern w:val="36"/>
          <w:szCs w:val="20"/>
        </w:rPr>
        <w:t>.</w:t>
      </w:r>
    </w:p>
    <w:sectPr w:rsidR="0009089A" w:rsidRPr="005B324B" w:rsidSect="002571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677" w:right="720" w:bottom="720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45F" w:rsidRDefault="000A245F" w:rsidP="008B31D4">
      <w:r>
        <w:separator/>
      </w:r>
    </w:p>
  </w:endnote>
  <w:endnote w:type="continuationSeparator" w:id="0">
    <w:p w:rsidR="000A245F" w:rsidRDefault="000A245F" w:rsidP="008B3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CA2" w:rsidRDefault="007D1CA2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CA2" w:rsidRDefault="007D1CA2" w:rsidP="008E5695">
    <w:pPr>
      <w:pStyle w:val="Voetteks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DDFCA80" wp14:editId="1D686F83">
          <wp:simplePos x="0" y="0"/>
          <wp:positionH relativeFrom="column">
            <wp:posOffset>3420745</wp:posOffset>
          </wp:positionH>
          <wp:positionV relativeFrom="paragraph">
            <wp:posOffset>-90170</wp:posOffset>
          </wp:positionV>
          <wp:extent cx="2984400" cy="442800"/>
          <wp:effectExtent l="0" t="0" r="6985" b="0"/>
          <wp:wrapNone/>
          <wp:docPr id="7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WF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84400" cy="44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Pagina </w:t>
    </w:r>
    <w:r>
      <w:fldChar w:fldCharType="begin"/>
    </w:r>
    <w:r>
      <w:instrText xml:space="preserve"> PAGE </w:instrText>
    </w:r>
    <w:r>
      <w:fldChar w:fldCharType="separate"/>
    </w:r>
    <w:r w:rsidR="00B16595">
      <w:rPr>
        <w:noProof/>
      </w:rPr>
      <w:t>2</w:t>
    </w:r>
    <w:r>
      <w:rPr>
        <w:noProof/>
      </w:rPr>
      <w:fldChar w:fldCharType="end"/>
    </w:r>
    <w:r>
      <w:rPr>
        <w:noProof/>
      </w:rPr>
      <w:t>/</w:t>
    </w:r>
    <w:r w:rsidR="000A245F">
      <w:fldChar w:fldCharType="begin"/>
    </w:r>
    <w:r w:rsidR="000A245F">
      <w:instrText xml:space="preserve"> SECTIONPAGES   \* MERGEFORMAT </w:instrText>
    </w:r>
    <w:r w:rsidR="000A245F">
      <w:fldChar w:fldCharType="separate"/>
    </w:r>
    <w:r w:rsidR="00B16595">
      <w:rPr>
        <w:noProof/>
      </w:rPr>
      <w:t>7</w:t>
    </w:r>
    <w:r w:rsidR="000A245F">
      <w:rPr>
        <w:noProof/>
      </w:rPr>
      <w:fldChar w:fldCharType="end"/>
    </w:r>
  </w:p>
  <w:p w:rsidR="007D1CA2" w:rsidRDefault="007D1CA2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CA2" w:rsidRDefault="007D1CA2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45F" w:rsidRDefault="000A245F" w:rsidP="008B31D4">
      <w:r>
        <w:separator/>
      </w:r>
    </w:p>
  </w:footnote>
  <w:footnote w:type="continuationSeparator" w:id="0">
    <w:p w:rsidR="000A245F" w:rsidRDefault="000A245F" w:rsidP="008B31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CA2" w:rsidRDefault="007D1CA2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CA2" w:rsidRDefault="007D1CA2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CA2" w:rsidRDefault="007D1CA2">
    <w:pPr>
      <w:pStyle w:val="Koptekst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0983449" wp14:editId="6A1A7F9A">
          <wp:simplePos x="0" y="0"/>
          <wp:positionH relativeFrom="page">
            <wp:posOffset>3600450</wp:posOffset>
          </wp:positionH>
          <wp:positionV relativeFrom="page">
            <wp:posOffset>342900</wp:posOffset>
          </wp:positionV>
          <wp:extent cx="3600000" cy="532800"/>
          <wp:effectExtent l="0" t="0" r="635" b="635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WF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0000" cy="53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3145A"/>
    <w:multiLevelType w:val="hybridMultilevel"/>
    <w:tmpl w:val="50F2E50C"/>
    <w:lvl w:ilvl="0" w:tplc="89AAABB8">
      <w:start w:val="2014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F45EB1"/>
    <w:multiLevelType w:val="hybridMultilevel"/>
    <w:tmpl w:val="075CD3E6"/>
    <w:lvl w:ilvl="0" w:tplc="0413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17A1CCB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">
    <w:nsid w:val="12157466"/>
    <w:multiLevelType w:val="hybridMultilevel"/>
    <w:tmpl w:val="01C8A57A"/>
    <w:lvl w:ilvl="0" w:tplc="828E1222">
      <w:start w:val="2"/>
      <w:numFmt w:val="bullet"/>
      <w:lvlText w:val=""/>
      <w:lvlJc w:val="left"/>
      <w:pPr>
        <w:ind w:left="2487" w:hanging="360"/>
      </w:pPr>
      <w:rPr>
        <w:rFonts w:ascii="Wingdings" w:eastAsia="Times New Roman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4">
    <w:nsid w:val="187319BA"/>
    <w:multiLevelType w:val="hybridMultilevel"/>
    <w:tmpl w:val="FB0EF46C"/>
    <w:lvl w:ilvl="0" w:tplc="CAE65DE8">
      <w:numFmt w:val="bullet"/>
      <w:lvlText w:val=""/>
      <w:lvlJc w:val="left"/>
      <w:pPr>
        <w:ind w:left="6735" w:hanging="360"/>
      </w:pPr>
      <w:rPr>
        <w:rFonts w:ascii="Wingdings" w:eastAsia="Times New Roman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889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9615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1033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1105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11775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12495" w:hanging="360"/>
      </w:pPr>
      <w:rPr>
        <w:rFonts w:ascii="Wingdings" w:hAnsi="Wingdings" w:hint="default"/>
      </w:rPr>
    </w:lvl>
  </w:abstractNum>
  <w:abstractNum w:abstractNumId="5">
    <w:nsid w:val="1C732472"/>
    <w:multiLevelType w:val="hybridMultilevel"/>
    <w:tmpl w:val="67B2AC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50F70E0"/>
    <w:multiLevelType w:val="hybridMultilevel"/>
    <w:tmpl w:val="67B2AC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F0B5511"/>
    <w:multiLevelType w:val="hybridMultilevel"/>
    <w:tmpl w:val="88D6F414"/>
    <w:lvl w:ilvl="0" w:tplc="403EF6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C47936">
      <w:start w:val="55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E6B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088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5CF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FE3B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0C9A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886A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7E3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13850CB"/>
    <w:multiLevelType w:val="hybridMultilevel"/>
    <w:tmpl w:val="353CA97A"/>
    <w:lvl w:ilvl="0" w:tplc="0413000B">
      <w:start w:val="201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E34936"/>
    <w:multiLevelType w:val="multilevel"/>
    <w:tmpl w:val="2324843A"/>
    <w:lvl w:ilvl="0">
      <w:start w:val="1"/>
      <w:numFmt w:val="bullet"/>
      <w:pStyle w:val="Opsomming"/>
      <w:lvlText w:val=""/>
      <w:lvlJc w:val="left"/>
      <w:pPr>
        <w:ind w:left="360" w:hanging="360"/>
      </w:pPr>
      <w:rPr>
        <w:rFonts w:ascii="Wingdings" w:hAnsi="Wingdings" w:hint="default"/>
        <w:color w:val="BF0042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>
    <w:nsid w:val="4EE267AF"/>
    <w:multiLevelType w:val="multilevel"/>
    <w:tmpl w:val="F806A680"/>
    <w:lvl w:ilvl="0">
      <w:start w:val="1"/>
      <w:numFmt w:val="decimal"/>
      <w:pStyle w:val="Nummering"/>
      <w:lvlText w:val="%1."/>
      <w:lvlJc w:val="left"/>
      <w:pPr>
        <w:tabs>
          <w:tab w:val="num" w:pos="72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cs="Times New Roman" w:hint="default"/>
      </w:rPr>
    </w:lvl>
  </w:abstractNum>
  <w:abstractNum w:abstractNumId="11">
    <w:nsid w:val="56FF31B6"/>
    <w:multiLevelType w:val="hybridMultilevel"/>
    <w:tmpl w:val="B56EBB20"/>
    <w:lvl w:ilvl="0" w:tplc="465A4F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A41B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F26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B29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4230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76C5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900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C4B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18A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59335019"/>
    <w:multiLevelType w:val="hybridMultilevel"/>
    <w:tmpl w:val="BE48685E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1E174F"/>
    <w:multiLevelType w:val="hybridMultilevel"/>
    <w:tmpl w:val="A0A8C0FE"/>
    <w:lvl w:ilvl="0" w:tplc="5FC0BBF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5D316CFF"/>
    <w:multiLevelType w:val="multilevel"/>
    <w:tmpl w:val="1EDAEFF6"/>
    <w:styleLink w:val="OpmaakprofielMetopsommingstekens1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5">
    <w:nsid w:val="5DCB72F3"/>
    <w:multiLevelType w:val="hybridMultilevel"/>
    <w:tmpl w:val="A5A06DE2"/>
    <w:lvl w:ilvl="0" w:tplc="04130001">
      <w:start w:val="20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4F43CE"/>
    <w:multiLevelType w:val="hybridMultilevel"/>
    <w:tmpl w:val="07EA0742"/>
    <w:lvl w:ilvl="0" w:tplc="0413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9AC3D2E"/>
    <w:multiLevelType w:val="hybridMultilevel"/>
    <w:tmpl w:val="A3068970"/>
    <w:lvl w:ilvl="0" w:tplc="020A8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5C2C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5A24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9E1B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FA1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DCD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2E95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528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2E27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6C79347F"/>
    <w:multiLevelType w:val="hybridMultilevel"/>
    <w:tmpl w:val="4AC8296E"/>
    <w:lvl w:ilvl="0" w:tplc="6F8E0C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D24945"/>
    <w:multiLevelType w:val="hybridMultilevel"/>
    <w:tmpl w:val="07E4185A"/>
    <w:lvl w:ilvl="0" w:tplc="0CD8310C">
      <w:start w:val="2"/>
      <w:numFmt w:val="bullet"/>
      <w:lvlText w:val=""/>
      <w:lvlJc w:val="left"/>
      <w:pPr>
        <w:ind w:left="2487" w:hanging="360"/>
      </w:pPr>
      <w:rPr>
        <w:rFonts w:ascii="Wingdings" w:eastAsia="Times New Roman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0">
    <w:nsid w:val="7A6E3410"/>
    <w:multiLevelType w:val="hybridMultilevel"/>
    <w:tmpl w:val="0A1E8B52"/>
    <w:lvl w:ilvl="0" w:tplc="FE8CF4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F2B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8C6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D81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563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FA5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361B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CE9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4"/>
  </w:num>
  <w:num w:numId="2">
    <w:abstractNumId w:val="9"/>
  </w:num>
  <w:num w:numId="3">
    <w:abstractNumId w:val="4"/>
  </w:num>
  <w:num w:numId="4">
    <w:abstractNumId w:val="19"/>
  </w:num>
  <w:num w:numId="5">
    <w:abstractNumId w:val="3"/>
  </w:num>
  <w:num w:numId="6">
    <w:abstractNumId w:val="5"/>
  </w:num>
  <w:num w:numId="7">
    <w:abstractNumId w:val="11"/>
  </w:num>
  <w:num w:numId="8">
    <w:abstractNumId w:val="17"/>
  </w:num>
  <w:num w:numId="9">
    <w:abstractNumId w:val="7"/>
  </w:num>
  <w:num w:numId="10">
    <w:abstractNumId w:val="6"/>
  </w:num>
  <w:num w:numId="11">
    <w:abstractNumId w:val="13"/>
  </w:num>
  <w:num w:numId="12">
    <w:abstractNumId w:val="20"/>
  </w:num>
  <w:num w:numId="13">
    <w:abstractNumId w:val="2"/>
  </w:num>
  <w:num w:numId="14">
    <w:abstractNumId w:val="1"/>
  </w:num>
  <w:num w:numId="15">
    <w:abstractNumId w:val="10"/>
  </w:num>
  <w:num w:numId="16">
    <w:abstractNumId w:val="16"/>
  </w:num>
  <w:num w:numId="17">
    <w:abstractNumId w:val="18"/>
  </w:num>
  <w:num w:numId="18">
    <w:abstractNumId w:val="15"/>
  </w:num>
  <w:num w:numId="19">
    <w:abstractNumId w:val="8"/>
  </w:num>
  <w:num w:numId="20">
    <w:abstractNumId w:val="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06"/>
    <w:rsid w:val="0000133C"/>
    <w:rsid w:val="00005DA3"/>
    <w:rsid w:val="0001385A"/>
    <w:rsid w:val="00015408"/>
    <w:rsid w:val="0003134B"/>
    <w:rsid w:val="00031881"/>
    <w:rsid w:val="000420F7"/>
    <w:rsid w:val="00045840"/>
    <w:rsid w:val="000458E2"/>
    <w:rsid w:val="00046399"/>
    <w:rsid w:val="00051EB1"/>
    <w:rsid w:val="00055320"/>
    <w:rsid w:val="00056668"/>
    <w:rsid w:val="000572CA"/>
    <w:rsid w:val="0006406F"/>
    <w:rsid w:val="00067D2B"/>
    <w:rsid w:val="00075939"/>
    <w:rsid w:val="00082B12"/>
    <w:rsid w:val="0009089A"/>
    <w:rsid w:val="00092A70"/>
    <w:rsid w:val="0009436A"/>
    <w:rsid w:val="0009712C"/>
    <w:rsid w:val="0009771B"/>
    <w:rsid w:val="000A1958"/>
    <w:rsid w:val="000A245F"/>
    <w:rsid w:val="000A2765"/>
    <w:rsid w:val="000A2B61"/>
    <w:rsid w:val="000B4911"/>
    <w:rsid w:val="000B60BC"/>
    <w:rsid w:val="000E0273"/>
    <w:rsid w:val="000E5FBC"/>
    <w:rsid w:val="000E6093"/>
    <w:rsid w:val="00101245"/>
    <w:rsid w:val="0010377F"/>
    <w:rsid w:val="00107B15"/>
    <w:rsid w:val="00123588"/>
    <w:rsid w:val="00124352"/>
    <w:rsid w:val="00132A05"/>
    <w:rsid w:val="0013697F"/>
    <w:rsid w:val="001560ED"/>
    <w:rsid w:val="00157D97"/>
    <w:rsid w:val="00160045"/>
    <w:rsid w:val="001632BE"/>
    <w:rsid w:val="00167C6E"/>
    <w:rsid w:val="00171E51"/>
    <w:rsid w:val="00173880"/>
    <w:rsid w:val="00174153"/>
    <w:rsid w:val="001817D1"/>
    <w:rsid w:val="00182F65"/>
    <w:rsid w:val="0018551A"/>
    <w:rsid w:val="001924A4"/>
    <w:rsid w:val="00196229"/>
    <w:rsid w:val="00196285"/>
    <w:rsid w:val="001A0EA8"/>
    <w:rsid w:val="001A3994"/>
    <w:rsid w:val="001A3E4E"/>
    <w:rsid w:val="001A7374"/>
    <w:rsid w:val="001B73E3"/>
    <w:rsid w:val="001B7524"/>
    <w:rsid w:val="001C10E5"/>
    <w:rsid w:val="001C5C83"/>
    <w:rsid w:val="001D1C07"/>
    <w:rsid w:val="001E1E56"/>
    <w:rsid w:val="001F03C6"/>
    <w:rsid w:val="001F0419"/>
    <w:rsid w:val="002256BD"/>
    <w:rsid w:val="00232567"/>
    <w:rsid w:val="002351F9"/>
    <w:rsid w:val="002374CA"/>
    <w:rsid w:val="0024069C"/>
    <w:rsid w:val="00250CCC"/>
    <w:rsid w:val="002522EC"/>
    <w:rsid w:val="00254861"/>
    <w:rsid w:val="0025710D"/>
    <w:rsid w:val="00264D72"/>
    <w:rsid w:val="00270359"/>
    <w:rsid w:val="00271804"/>
    <w:rsid w:val="00273EE0"/>
    <w:rsid w:val="00282C05"/>
    <w:rsid w:val="00285852"/>
    <w:rsid w:val="002916FE"/>
    <w:rsid w:val="00293664"/>
    <w:rsid w:val="00293810"/>
    <w:rsid w:val="002F3D5E"/>
    <w:rsid w:val="002F74AC"/>
    <w:rsid w:val="003024F0"/>
    <w:rsid w:val="00306CC4"/>
    <w:rsid w:val="003111A6"/>
    <w:rsid w:val="003141B3"/>
    <w:rsid w:val="00325254"/>
    <w:rsid w:val="00326E71"/>
    <w:rsid w:val="00332169"/>
    <w:rsid w:val="00334562"/>
    <w:rsid w:val="0033770D"/>
    <w:rsid w:val="003420CA"/>
    <w:rsid w:val="003439DC"/>
    <w:rsid w:val="003508B5"/>
    <w:rsid w:val="00351620"/>
    <w:rsid w:val="00352146"/>
    <w:rsid w:val="003675E7"/>
    <w:rsid w:val="003814B5"/>
    <w:rsid w:val="00386878"/>
    <w:rsid w:val="00395A1F"/>
    <w:rsid w:val="00396335"/>
    <w:rsid w:val="00396E9B"/>
    <w:rsid w:val="003B5D5F"/>
    <w:rsid w:val="003C1B9B"/>
    <w:rsid w:val="003C4049"/>
    <w:rsid w:val="003D2337"/>
    <w:rsid w:val="003D4C4E"/>
    <w:rsid w:val="003F30BD"/>
    <w:rsid w:val="003F7D95"/>
    <w:rsid w:val="004004F0"/>
    <w:rsid w:val="00404BB6"/>
    <w:rsid w:val="00407817"/>
    <w:rsid w:val="00416586"/>
    <w:rsid w:val="00421436"/>
    <w:rsid w:val="00422341"/>
    <w:rsid w:val="00431639"/>
    <w:rsid w:val="00444BA5"/>
    <w:rsid w:val="00452C1C"/>
    <w:rsid w:val="00463CE3"/>
    <w:rsid w:val="00465F74"/>
    <w:rsid w:val="00471715"/>
    <w:rsid w:val="00480DA6"/>
    <w:rsid w:val="0048155F"/>
    <w:rsid w:val="00482650"/>
    <w:rsid w:val="00490DDF"/>
    <w:rsid w:val="0049374D"/>
    <w:rsid w:val="004B0A94"/>
    <w:rsid w:val="004B25AF"/>
    <w:rsid w:val="004C29EB"/>
    <w:rsid w:val="004C351B"/>
    <w:rsid w:val="004C5AD5"/>
    <w:rsid w:val="004C7E66"/>
    <w:rsid w:val="004D0495"/>
    <w:rsid w:val="004D0C02"/>
    <w:rsid w:val="004D6DF2"/>
    <w:rsid w:val="004D7CD9"/>
    <w:rsid w:val="004E447E"/>
    <w:rsid w:val="0050408A"/>
    <w:rsid w:val="00504775"/>
    <w:rsid w:val="00505D14"/>
    <w:rsid w:val="005158E5"/>
    <w:rsid w:val="00522D1D"/>
    <w:rsid w:val="005300FB"/>
    <w:rsid w:val="00531CD2"/>
    <w:rsid w:val="0053735A"/>
    <w:rsid w:val="0053746F"/>
    <w:rsid w:val="0055097F"/>
    <w:rsid w:val="0055793C"/>
    <w:rsid w:val="00566370"/>
    <w:rsid w:val="00567216"/>
    <w:rsid w:val="00567A25"/>
    <w:rsid w:val="005908D9"/>
    <w:rsid w:val="005909E8"/>
    <w:rsid w:val="00597EEF"/>
    <w:rsid w:val="005A2A5C"/>
    <w:rsid w:val="005A581E"/>
    <w:rsid w:val="005B0127"/>
    <w:rsid w:val="005B2D7E"/>
    <w:rsid w:val="005B324B"/>
    <w:rsid w:val="005B413A"/>
    <w:rsid w:val="005C6A44"/>
    <w:rsid w:val="005D32D0"/>
    <w:rsid w:val="005D7E9C"/>
    <w:rsid w:val="005F3B86"/>
    <w:rsid w:val="005F644E"/>
    <w:rsid w:val="0061436C"/>
    <w:rsid w:val="00617EFA"/>
    <w:rsid w:val="00625C77"/>
    <w:rsid w:val="006272AA"/>
    <w:rsid w:val="00627D6C"/>
    <w:rsid w:val="0063021A"/>
    <w:rsid w:val="006368F1"/>
    <w:rsid w:val="00637AEE"/>
    <w:rsid w:val="0065178F"/>
    <w:rsid w:val="0065363B"/>
    <w:rsid w:val="00656FA0"/>
    <w:rsid w:val="00661337"/>
    <w:rsid w:val="00674954"/>
    <w:rsid w:val="00694162"/>
    <w:rsid w:val="00695AF6"/>
    <w:rsid w:val="006965B8"/>
    <w:rsid w:val="006A3169"/>
    <w:rsid w:val="006B1FC7"/>
    <w:rsid w:val="006B35A4"/>
    <w:rsid w:val="006B5D6A"/>
    <w:rsid w:val="006C1ABE"/>
    <w:rsid w:val="006C1EBC"/>
    <w:rsid w:val="006C4538"/>
    <w:rsid w:val="006C521C"/>
    <w:rsid w:val="006C7E49"/>
    <w:rsid w:val="006D4125"/>
    <w:rsid w:val="006D60A3"/>
    <w:rsid w:val="006D6E9D"/>
    <w:rsid w:val="006F27E2"/>
    <w:rsid w:val="0070287D"/>
    <w:rsid w:val="007074FC"/>
    <w:rsid w:val="00710EBE"/>
    <w:rsid w:val="007127F9"/>
    <w:rsid w:val="00716DE8"/>
    <w:rsid w:val="00726738"/>
    <w:rsid w:val="00730B16"/>
    <w:rsid w:val="00731EB7"/>
    <w:rsid w:val="007323B9"/>
    <w:rsid w:val="0073423F"/>
    <w:rsid w:val="007344BC"/>
    <w:rsid w:val="00743A0F"/>
    <w:rsid w:val="007459B5"/>
    <w:rsid w:val="00751B83"/>
    <w:rsid w:val="0075564D"/>
    <w:rsid w:val="00757627"/>
    <w:rsid w:val="007611AE"/>
    <w:rsid w:val="00791B11"/>
    <w:rsid w:val="007936FC"/>
    <w:rsid w:val="00793A56"/>
    <w:rsid w:val="00794524"/>
    <w:rsid w:val="00797AE2"/>
    <w:rsid w:val="007A01A8"/>
    <w:rsid w:val="007A0D36"/>
    <w:rsid w:val="007A51AF"/>
    <w:rsid w:val="007C722C"/>
    <w:rsid w:val="007D08C8"/>
    <w:rsid w:val="007D1CA2"/>
    <w:rsid w:val="007D4F5A"/>
    <w:rsid w:val="007F0E25"/>
    <w:rsid w:val="007F2580"/>
    <w:rsid w:val="007F3418"/>
    <w:rsid w:val="008034AC"/>
    <w:rsid w:val="00807EEF"/>
    <w:rsid w:val="008138D4"/>
    <w:rsid w:val="00814653"/>
    <w:rsid w:val="00826B36"/>
    <w:rsid w:val="00835D78"/>
    <w:rsid w:val="00842ED3"/>
    <w:rsid w:val="00846BF4"/>
    <w:rsid w:val="008534CE"/>
    <w:rsid w:val="00854B2C"/>
    <w:rsid w:val="00855335"/>
    <w:rsid w:val="00862FC7"/>
    <w:rsid w:val="008709CF"/>
    <w:rsid w:val="00873E31"/>
    <w:rsid w:val="00883266"/>
    <w:rsid w:val="00883E9F"/>
    <w:rsid w:val="00884974"/>
    <w:rsid w:val="008900A0"/>
    <w:rsid w:val="00890B7B"/>
    <w:rsid w:val="0089139D"/>
    <w:rsid w:val="00891A36"/>
    <w:rsid w:val="00897B9C"/>
    <w:rsid w:val="008A59B3"/>
    <w:rsid w:val="008A6FA9"/>
    <w:rsid w:val="008B31D4"/>
    <w:rsid w:val="008B51CF"/>
    <w:rsid w:val="008D025E"/>
    <w:rsid w:val="008D7976"/>
    <w:rsid w:val="008E5695"/>
    <w:rsid w:val="008F15FB"/>
    <w:rsid w:val="008F2A11"/>
    <w:rsid w:val="008F3383"/>
    <w:rsid w:val="00901ED3"/>
    <w:rsid w:val="0091011B"/>
    <w:rsid w:val="00911537"/>
    <w:rsid w:val="00920E1B"/>
    <w:rsid w:val="00922A9E"/>
    <w:rsid w:val="0092737E"/>
    <w:rsid w:val="00930B66"/>
    <w:rsid w:val="00943803"/>
    <w:rsid w:val="009474AB"/>
    <w:rsid w:val="009517C2"/>
    <w:rsid w:val="0095526D"/>
    <w:rsid w:val="00962F00"/>
    <w:rsid w:val="009630EA"/>
    <w:rsid w:val="009639FD"/>
    <w:rsid w:val="009A683D"/>
    <w:rsid w:val="009B0FE7"/>
    <w:rsid w:val="009C4810"/>
    <w:rsid w:val="00A0173C"/>
    <w:rsid w:val="00A019B5"/>
    <w:rsid w:val="00A071D4"/>
    <w:rsid w:val="00A16E2D"/>
    <w:rsid w:val="00A23A9E"/>
    <w:rsid w:val="00A30CD0"/>
    <w:rsid w:val="00A33209"/>
    <w:rsid w:val="00A341AE"/>
    <w:rsid w:val="00A444FF"/>
    <w:rsid w:val="00A55EE2"/>
    <w:rsid w:val="00A60618"/>
    <w:rsid w:val="00A707AD"/>
    <w:rsid w:val="00A80B30"/>
    <w:rsid w:val="00A83E1F"/>
    <w:rsid w:val="00A85372"/>
    <w:rsid w:val="00A91564"/>
    <w:rsid w:val="00AA2105"/>
    <w:rsid w:val="00AB0101"/>
    <w:rsid w:val="00AC2D43"/>
    <w:rsid w:val="00AC6141"/>
    <w:rsid w:val="00AC624A"/>
    <w:rsid w:val="00AD274D"/>
    <w:rsid w:val="00AD5FA5"/>
    <w:rsid w:val="00AD5FE2"/>
    <w:rsid w:val="00AD6967"/>
    <w:rsid w:val="00AE6A88"/>
    <w:rsid w:val="00AF0750"/>
    <w:rsid w:val="00AF1B96"/>
    <w:rsid w:val="00AF3CF4"/>
    <w:rsid w:val="00B04B54"/>
    <w:rsid w:val="00B0533D"/>
    <w:rsid w:val="00B10FEC"/>
    <w:rsid w:val="00B15662"/>
    <w:rsid w:val="00B16595"/>
    <w:rsid w:val="00B1783C"/>
    <w:rsid w:val="00B224DE"/>
    <w:rsid w:val="00B26630"/>
    <w:rsid w:val="00B274B1"/>
    <w:rsid w:val="00B31D65"/>
    <w:rsid w:val="00B37D93"/>
    <w:rsid w:val="00B45DEA"/>
    <w:rsid w:val="00B45E5D"/>
    <w:rsid w:val="00B5260A"/>
    <w:rsid w:val="00B57517"/>
    <w:rsid w:val="00B63F7B"/>
    <w:rsid w:val="00B75F00"/>
    <w:rsid w:val="00BA13F2"/>
    <w:rsid w:val="00BA3E44"/>
    <w:rsid w:val="00BA70D5"/>
    <w:rsid w:val="00BB793F"/>
    <w:rsid w:val="00BC1714"/>
    <w:rsid w:val="00BD175B"/>
    <w:rsid w:val="00BD5A36"/>
    <w:rsid w:val="00BD673D"/>
    <w:rsid w:val="00BD7A17"/>
    <w:rsid w:val="00BE5A06"/>
    <w:rsid w:val="00C1049C"/>
    <w:rsid w:val="00C14042"/>
    <w:rsid w:val="00C2513E"/>
    <w:rsid w:val="00C265A0"/>
    <w:rsid w:val="00C34399"/>
    <w:rsid w:val="00C361D9"/>
    <w:rsid w:val="00C37573"/>
    <w:rsid w:val="00C37AEB"/>
    <w:rsid w:val="00C504B1"/>
    <w:rsid w:val="00C5359C"/>
    <w:rsid w:val="00C542B7"/>
    <w:rsid w:val="00C66872"/>
    <w:rsid w:val="00C67499"/>
    <w:rsid w:val="00C7109B"/>
    <w:rsid w:val="00C75A70"/>
    <w:rsid w:val="00C778CB"/>
    <w:rsid w:val="00C85DCD"/>
    <w:rsid w:val="00C9047B"/>
    <w:rsid w:val="00C92E15"/>
    <w:rsid w:val="00CB0583"/>
    <w:rsid w:val="00CB70B6"/>
    <w:rsid w:val="00CC524F"/>
    <w:rsid w:val="00CC699D"/>
    <w:rsid w:val="00CE4336"/>
    <w:rsid w:val="00CE7CBF"/>
    <w:rsid w:val="00CF3AA2"/>
    <w:rsid w:val="00D12900"/>
    <w:rsid w:val="00D209F7"/>
    <w:rsid w:val="00D3766C"/>
    <w:rsid w:val="00D41F3B"/>
    <w:rsid w:val="00D44659"/>
    <w:rsid w:val="00D5757D"/>
    <w:rsid w:val="00D640D2"/>
    <w:rsid w:val="00D65E8F"/>
    <w:rsid w:val="00D718A3"/>
    <w:rsid w:val="00D7309C"/>
    <w:rsid w:val="00D73E96"/>
    <w:rsid w:val="00D74EC4"/>
    <w:rsid w:val="00D76187"/>
    <w:rsid w:val="00D84425"/>
    <w:rsid w:val="00D86B98"/>
    <w:rsid w:val="00DA0B69"/>
    <w:rsid w:val="00DA29F9"/>
    <w:rsid w:val="00DA3875"/>
    <w:rsid w:val="00DA7C1C"/>
    <w:rsid w:val="00DB2428"/>
    <w:rsid w:val="00DB36D7"/>
    <w:rsid w:val="00DB5FBE"/>
    <w:rsid w:val="00DB7BA6"/>
    <w:rsid w:val="00DD0718"/>
    <w:rsid w:val="00DE107E"/>
    <w:rsid w:val="00E03603"/>
    <w:rsid w:val="00E05185"/>
    <w:rsid w:val="00E23B59"/>
    <w:rsid w:val="00E3555D"/>
    <w:rsid w:val="00E35E1B"/>
    <w:rsid w:val="00E41193"/>
    <w:rsid w:val="00E45AEF"/>
    <w:rsid w:val="00E50CA3"/>
    <w:rsid w:val="00E52420"/>
    <w:rsid w:val="00E52BC7"/>
    <w:rsid w:val="00E54B9D"/>
    <w:rsid w:val="00E6015F"/>
    <w:rsid w:val="00E619B6"/>
    <w:rsid w:val="00E87A06"/>
    <w:rsid w:val="00E914EB"/>
    <w:rsid w:val="00EA7C04"/>
    <w:rsid w:val="00EB0A56"/>
    <w:rsid w:val="00EB4E65"/>
    <w:rsid w:val="00EB7562"/>
    <w:rsid w:val="00EE0D9E"/>
    <w:rsid w:val="00EE6738"/>
    <w:rsid w:val="00EE6CD8"/>
    <w:rsid w:val="00EE7BB5"/>
    <w:rsid w:val="00EF3D52"/>
    <w:rsid w:val="00EF4F47"/>
    <w:rsid w:val="00F049E8"/>
    <w:rsid w:val="00F15BDD"/>
    <w:rsid w:val="00F17E97"/>
    <w:rsid w:val="00F201D1"/>
    <w:rsid w:val="00F24014"/>
    <w:rsid w:val="00F34303"/>
    <w:rsid w:val="00F3484F"/>
    <w:rsid w:val="00F35023"/>
    <w:rsid w:val="00F44577"/>
    <w:rsid w:val="00F47BC3"/>
    <w:rsid w:val="00F50EFE"/>
    <w:rsid w:val="00F510C3"/>
    <w:rsid w:val="00F52860"/>
    <w:rsid w:val="00F549A5"/>
    <w:rsid w:val="00F5649E"/>
    <w:rsid w:val="00F66FB8"/>
    <w:rsid w:val="00F67ACA"/>
    <w:rsid w:val="00F67F3E"/>
    <w:rsid w:val="00F7017D"/>
    <w:rsid w:val="00F8278D"/>
    <w:rsid w:val="00F909AD"/>
    <w:rsid w:val="00F9115F"/>
    <w:rsid w:val="00F913DF"/>
    <w:rsid w:val="00F93F1C"/>
    <w:rsid w:val="00FA1658"/>
    <w:rsid w:val="00FB179E"/>
    <w:rsid w:val="00FC5F1C"/>
    <w:rsid w:val="00FD19A3"/>
    <w:rsid w:val="00FD3058"/>
    <w:rsid w:val="00FD7D15"/>
    <w:rsid w:val="00FE2447"/>
    <w:rsid w:val="00FE6716"/>
    <w:rsid w:val="00FF2EBA"/>
    <w:rsid w:val="00FF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0" w:unhideWhenUsed="0" w:qFormat="1"/>
    <w:lsdException w:name="heading 3" w:locked="1" w:semiHidden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420CA"/>
    <w:rPr>
      <w:rFonts w:ascii="Trebuchet MS" w:hAnsi="Trebuchet MS" w:cs="Arial"/>
      <w:sz w:val="20"/>
    </w:rPr>
  </w:style>
  <w:style w:type="paragraph" w:styleId="Kop1">
    <w:name w:val="heading 1"/>
    <w:basedOn w:val="Standaard"/>
    <w:link w:val="Kop1Char"/>
    <w:uiPriority w:val="9"/>
    <w:qFormat/>
    <w:rsid w:val="00F201D1"/>
    <w:pPr>
      <w:shd w:val="clear" w:color="auto" w:fill="54B0EA"/>
      <w:spacing w:after="140" w:line="360" w:lineRule="auto"/>
      <w:ind w:right="-2" w:firstLine="142"/>
      <w:outlineLvl w:val="0"/>
    </w:pPr>
    <w:rPr>
      <w:rFonts w:cs="Times New Roman"/>
      <w:b/>
      <w:bCs/>
      <w:color w:val="FFFFFF" w:themeColor="background1"/>
      <w:kern w:val="36"/>
      <w:sz w:val="28"/>
      <w:szCs w:val="48"/>
    </w:rPr>
  </w:style>
  <w:style w:type="paragraph" w:styleId="Kop2">
    <w:name w:val="heading 2"/>
    <w:basedOn w:val="Kop1"/>
    <w:link w:val="Kop2Char"/>
    <w:uiPriority w:val="99"/>
    <w:qFormat/>
    <w:rsid w:val="007344BC"/>
    <w:pPr>
      <w:shd w:val="clear" w:color="auto" w:fill="FFFFFF" w:themeFill="background1"/>
      <w:spacing w:before="120" w:after="60"/>
      <w:outlineLvl w:val="1"/>
    </w:pPr>
    <w:rPr>
      <w:bCs w:val="0"/>
      <w:color w:val="54B0EA"/>
      <w:szCs w:val="36"/>
    </w:rPr>
  </w:style>
  <w:style w:type="paragraph" w:styleId="Kop3">
    <w:name w:val="heading 3"/>
    <w:basedOn w:val="Kop1"/>
    <w:link w:val="Kop3Char"/>
    <w:uiPriority w:val="99"/>
    <w:qFormat/>
    <w:rsid w:val="007344BC"/>
    <w:pPr>
      <w:shd w:val="clear" w:color="auto" w:fill="auto"/>
      <w:spacing w:before="120" w:after="60"/>
      <w:outlineLvl w:val="2"/>
    </w:pPr>
    <w:rPr>
      <w:bCs w:val="0"/>
      <w:color w:val="54B0EA"/>
      <w:sz w:val="24"/>
      <w:szCs w:val="27"/>
    </w:rPr>
  </w:style>
  <w:style w:type="paragraph" w:styleId="Kop4">
    <w:name w:val="heading 4"/>
    <w:basedOn w:val="Standaard"/>
    <w:next w:val="Standaard"/>
    <w:link w:val="Kop4Char"/>
    <w:uiPriority w:val="99"/>
    <w:qFormat/>
    <w:rsid w:val="008709CF"/>
    <w:pPr>
      <w:keepNext/>
      <w:keepLines/>
      <w:spacing w:before="120" w:after="60"/>
      <w:outlineLvl w:val="3"/>
    </w:pPr>
    <w:rPr>
      <w:rFonts w:cs="Times New Roman"/>
      <w:bCs/>
      <w:iCs/>
      <w:color w:val="54B0EA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locked/>
    <w:rsid w:val="00F201D1"/>
    <w:rPr>
      <w:rFonts w:ascii="Trebuchet MS" w:hAnsi="Trebuchet MS"/>
      <w:b/>
      <w:bCs/>
      <w:color w:val="FFFFFF" w:themeColor="background1"/>
      <w:kern w:val="36"/>
      <w:sz w:val="28"/>
      <w:szCs w:val="48"/>
      <w:shd w:val="clear" w:color="auto" w:fill="54B0EA"/>
    </w:rPr>
  </w:style>
  <w:style w:type="character" w:customStyle="1" w:styleId="Kop2Char">
    <w:name w:val="Kop 2 Char"/>
    <w:basedOn w:val="Standaardalinea-lettertype"/>
    <w:link w:val="Kop2"/>
    <w:uiPriority w:val="99"/>
    <w:locked/>
    <w:rsid w:val="007344BC"/>
    <w:rPr>
      <w:rFonts w:ascii="Trebuchet MS" w:hAnsi="Trebuchet MS"/>
      <w:b/>
      <w:color w:val="54B0EA"/>
      <w:kern w:val="36"/>
      <w:sz w:val="28"/>
      <w:szCs w:val="36"/>
      <w:shd w:val="clear" w:color="auto" w:fill="FFFFFF" w:themeFill="background1"/>
    </w:rPr>
  </w:style>
  <w:style w:type="character" w:customStyle="1" w:styleId="Kop3Char">
    <w:name w:val="Kop 3 Char"/>
    <w:basedOn w:val="Standaardalinea-lettertype"/>
    <w:link w:val="Kop3"/>
    <w:uiPriority w:val="99"/>
    <w:locked/>
    <w:rsid w:val="007344BC"/>
    <w:rPr>
      <w:rFonts w:ascii="Trebuchet MS" w:hAnsi="Trebuchet MS"/>
      <w:b/>
      <w:color w:val="54B0EA"/>
      <w:kern w:val="36"/>
      <w:sz w:val="24"/>
      <w:szCs w:val="27"/>
    </w:rPr>
  </w:style>
  <w:style w:type="character" w:customStyle="1" w:styleId="Kop4Char">
    <w:name w:val="Kop 4 Char"/>
    <w:basedOn w:val="Standaardalinea-lettertype"/>
    <w:link w:val="Kop4"/>
    <w:uiPriority w:val="99"/>
    <w:locked/>
    <w:rsid w:val="008709CF"/>
    <w:rPr>
      <w:rFonts w:asciiTheme="minorHAnsi" w:hAnsiTheme="minorHAnsi"/>
      <w:bCs/>
      <w:iCs/>
      <w:color w:val="54B0EA"/>
      <w:sz w:val="20"/>
    </w:rPr>
  </w:style>
  <w:style w:type="paragraph" w:customStyle="1" w:styleId="Opsomming">
    <w:name w:val="Opsomming"/>
    <w:basedOn w:val="Standaard"/>
    <w:uiPriority w:val="99"/>
    <w:rsid w:val="008709CF"/>
    <w:pPr>
      <w:numPr>
        <w:numId w:val="2"/>
      </w:numPr>
    </w:pPr>
    <w:rPr>
      <w:rFonts w:cs="Times New Roman"/>
      <w:kern w:val="36"/>
      <w:szCs w:val="27"/>
    </w:rPr>
  </w:style>
  <w:style w:type="paragraph" w:customStyle="1" w:styleId="Alinea">
    <w:name w:val="Alinea"/>
    <w:basedOn w:val="Standaard"/>
    <w:link w:val="AlineaChar"/>
    <w:uiPriority w:val="99"/>
    <w:rsid w:val="006C7E49"/>
    <w:pPr>
      <w:spacing w:before="120" w:after="60"/>
    </w:pPr>
    <w:rPr>
      <w:rFonts w:cs="Times New Roman"/>
      <w:kern w:val="36"/>
      <w:szCs w:val="27"/>
    </w:rPr>
  </w:style>
  <w:style w:type="paragraph" w:styleId="Koptekst">
    <w:name w:val="header"/>
    <w:basedOn w:val="Standaard"/>
    <w:link w:val="KoptekstChar"/>
    <w:uiPriority w:val="99"/>
    <w:rsid w:val="008709CF"/>
    <w:pPr>
      <w:tabs>
        <w:tab w:val="center" w:pos="4536"/>
        <w:tab w:val="right" w:pos="9072"/>
      </w:tabs>
    </w:pPr>
    <w:rPr>
      <w:rFonts w:cs="Times New Roman"/>
    </w:rPr>
  </w:style>
  <w:style w:type="character" w:customStyle="1" w:styleId="KoptekstChar">
    <w:name w:val="Koptekst Char"/>
    <w:basedOn w:val="Standaardalinea-lettertype"/>
    <w:link w:val="Koptekst"/>
    <w:uiPriority w:val="99"/>
    <w:locked/>
    <w:rsid w:val="008709CF"/>
    <w:rPr>
      <w:rFonts w:asciiTheme="minorHAnsi" w:hAnsiTheme="minorHAnsi"/>
      <w:sz w:val="20"/>
    </w:rPr>
  </w:style>
  <w:style w:type="paragraph" w:customStyle="1" w:styleId="mening">
    <w:name w:val="mening"/>
    <w:basedOn w:val="Alinea"/>
    <w:uiPriority w:val="99"/>
    <w:rsid w:val="008709CF"/>
    <w:rPr>
      <w:i/>
      <w:color w:val="BF0042"/>
    </w:rPr>
  </w:style>
  <w:style w:type="paragraph" w:styleId="Voettekst">
    <w:name w:val="footer"/>
    <w:basedOn w:val="Standaard"/>
    <w:link w:val="VoettekstChar"/>
    <w:uiPriority w:val="99"/>
    <w:rsid w:val="00AD5FE2"/>
    <w:pPr>
      <w:tabs>
        <w:tab w:val="center" w:pos="4536"/>
        <w:tab w:val="right" w:pos="9072"/>
      </w:tabs>
    </w:pPr>
    <w:rPr>
      <w:rFonts w:cs="Times New Roman"/>
      <w:color w:val="6E6E6E"/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locked/>
    <w:rsid w:val="00AD5FE2"/>
    <w:rPr>
      <w:rFonts w:asciiTheme="minorHAnsi" w:hAnsiTheme="minorHAnsi"/>
      <w:color w:val="6E6E6E"/>
      <w:sz w:val="16"/>
    </w:rPr>
  </w:style>
  <w:style w:type="paragraph" w:styleId="Ballontekst">
    <w:name w:val="Balloon Text"/>
    <w:basedOn w:val="Standaard"/>
    <w:link w:val="BallontekstChar"/>
    <w:uiPriority w:val="99"/>
    <w:semiHidden/>
    <w:rsid w:val="008B31D4"/>
    <w:rPr>
      <w:rFonts w:ascii="Tahoma" w:hAnsi="Tahoma" w:cs="Times New Roman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locked/>
    <w:rsid w:val="008B31D4"/>
    <w:rPr>
      <w:rFonts w:ascii="Tahoma" w:hAnsi="Tahoma" w:cs="Times New Roman"/>
      <w:sz w:val="16"/>
    </w:rPr>
  </w:style>
  <w:style w:type="character" w:styleId="Hyperlink">
    <w:name w:val="Hyperlink"/>
    <w:basedOn w:val="Standaardalinea-lettertype"/>
    <w:uiPriority w:val="99"/>
    <w:rsid w:val="00250CCC"/>
    <w:rPr>
      <w:rFonts w:ascii="Trebuchet MS" w:hAnsi="Trebuchet MS" w:cs="Times New Roman"/>
      <w:color w:val="000000"/>
      <w:u w:val="none"/>
    </w:rPr>
  </w:style>
  <w:style w:type="character" w:styleId="Tekstvantijdelijkeaanduiding">
    <w:name w:val="Placeholder Text"/>
    <w:basedOn w:val="Standaardalinea-lettertype"/>
    <w:uiPriority w:val="99"/>
    <w:semiHidden/>
    <w:rsid w:val="000E6093"/>
    <w:rPr>
      <w:rFonts w:cs="Times New Roman"/>
      <w:color w:val="808080"/>
    </w:rPr>
  </w:style>
  <w:style w:type="paragraph" w:customStyle="1" w:styleId="Documenttitel">
    <w:name w:val="Documenttitel"/>
    <w:basedOn w:val="Standaard"/>
    <w:uiPriority w:val="99"/>
    <w:rsid w:val="00FE6716"/>
    <w:rPr>
      <w:color w:val="54B0EA"/>
      <w:sz w:val="72"/>
    </w:rPr>
  </w:style>
  <w:style w:type="paragraph" w:styleId="Voetnoottekst">
    <w:name w:val="footnote text"/>
    <w:basedOn w:val="Standaard"/>
    <w:link w:val="VoetnoottekstChar"/>
    <w:uiPriority w:val="99"/>
    <w:semiHidden/>
    <w:rsid w:val="00793A56"/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locked/>
    <w:rsid w:val="00793A56"/>
    <w:rPr>
      <w:rFonts w:ascii="Arial" w:hAnsi="Arial" w:cs="Arial"/>
    </w:rPr>
  </w:style>
  <w:style w:type="character" w:styleId="Voetnootmarkering">
    <w:name w:val="footnote reference"/>
    <w:basedOn w:val="Standaardalinea-lettertype"/>
    <w:uiPriority w:val="99"/>
    <w:semiHidden/>
    <w:rsid w:val="00793A56"/>
    <w:rPr>
      <w:rFonts w:cs="Times New Roman"/>
      <w:vertAlign w:val="superscript"/>
    </w:rPr>
  </w:style>
  <w:style w:type="table" w:styleId="Tabelraster">
    <w:name w:val="Table Grid"/>
    <w:basedOn w:val="Standaardtabel"/>
    <w:uiPriority w:val="99"/>
    <w:rsid w:val="00B2663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ussenkop">
    <w:name w:val="Tussenkop"/>
    <w:basedOn w:val="Standaard"/>
    <w:uiPriority w:val="99"/>
    <w:rsid w:val="0000133C"/>
    <w:pPr>
      <w:spacing w:before="80"/>
    </w:pPr>
    <w:rPr>
      <w:b/>
    </w:rPr>
  </w:style>
  <w:style w:type="paragraph" w:customStyle="1" w:styleId="Onderschrift">
    <w:name w:val="Onderschrift"/>
    <w:basedOn w:val="Standaard"/>
    <w:uiPriority w:val="99"/>
    <w:rsid w:val="00B26630"/>
    <w:pPr>
      <w:spacing w:before="120"/>
    </w:pPr>
    <w:rPr>
      <w:i/>
      <w:sz w:val="18"/>
    </w:rPr>
  </w:style>
  <w:style w:type="paragraph" w:styleId="Inhopg1">
    <w:name w:val="toc 1"/>
    <w:basedOn w:val="Standaard"/>
    <w:next w:val="Standaard"/>
    <w:autoRedefine/>
    <w:uiPriority w:val="39"/>
    <w:locked/>
    <w:rsid w:val="002522EC"/>
  </w:style>
  <w:style w:type="paragraph" w:styleId="Inhopg2">
    <w:name w:val="toc 2"/>
    <w:basedOn w:val="Standaard"/>
    <w:next w:val="Standaard"/>
    <w:autoRedefine/>
    <w:uiPriority w:val="39"/>
    <w:locked/>
    <w:rsid w:val="002522EC"/>
    <w:pPr>
      <w:ind w:left="200"/>
    </w:pPr>
  </w:style>
  <w:style w:type="paragraph" w:styleId="Citaat">
    <w:name w:val="Quote"/>
    <w:basedOn w:val="Standaard"/>
    <w:next w:val="Standaard"/>
    <w:link w:val="CitaatChar"/>
    <w:uiPriority w:val="99"/>
    <w:qFormat/>
    <w:rsid w:val="00A60618"/>
    <w:rPr>
      <w:i/>
      <w:iCs/>
      <w:color w:val="000000"/>
      <w:szCs w:val="20"/>
    </w:rPr>
  </w:style>
  <w:style w:type="character" w:customStyle="1" w:styleId="CitaatChar">
    <w:name w:val="Citaat Char"/>
    <w:basedOn w:val="Standaardalinea-lettertype"/>
    <w:link w:val="Citaat"/>
    <w:uiPriority w:val="99"/>
    <w:locked/>
    <w:rsid w:val="00A60618"/>
    <w:rPr>
      <w:rFonts w:ascii="Arial" w:hAnsi="Arial" w:cs="Arial"/>
      <w:i/>
      <w:iCs/>
      <w:color w:val="000000"/>
      <w:lang w:val="nl-NL" w:eastAsia="nl-NL" w:bidi="ar-SA"/>
    </w:rPr>
  </w:style>
  <w:style w:type="character" w:styleId="Verwijzingopmerking">
    <w:name w:val="annotation reference"/>
    <w:basedOn w:val="Standaardalinea-lettertype"/>
    <w:uiPriority w:val="99"/>
    <w:semiHidden/>
    <w:rsid w:val="002F3D5E"/>
    <w:rPr>
      <w:rFonts w:cs="Times New Roman"/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rsid w:val="002F3D5E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locked/>
    <w:rPr>
      <w:rFonts w:ascii="Arial" w:hAnsi="Arial" w:cs="Arial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rsid w:val="002F3D5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locked/>
    <w:rPr>
      <w:rFonts w:ascii="Arial" w:hAnsi="Arial" w:cs="Arial"/>
      <w:b/>
      <w:bCs/>
      <w:sz w:val="20"/>
      <w:szCs w:val="20"/>
    </w:rPr>
  </w:style>
  <w:style w:type="paragraph" w:customStyle="1" w:styleId="Nummering">
    <w:name w:val="Nummering"/>
    <w:basedOn w:val="Standaard"/>
    <w:uiPriority w:val="99"/>
    <w:rsid w:val="00922A9E"/>
    <w:pPr>
      <w:numPr>
        <w:numId w:val="15"/>
      </w:numPr>
    </w:pPr>
    <w:rPr>
      <w:rFonts w:ascii="Calibri" w:hAnsi="Calibri" w:cs="Times New Roman"/>
      <w:szCs w:val="24"/>
    </w:rPr>
  </w:style>
  <w:style w:type="character" w:customStyle="1" w:styleId="AlineaChar">
    <w:name w:val="Alinea Char"/>
    <w:basedOn w:val="Standaardalinea-lettertype"/>
    <w:link w:val="Alinea"/>
    <w:uiPriority w:val="99"/>
    <w:locked/>
    <w:rsid w:val="00421436"/>
    <w:rPr>
      <w:rFonts w:ascii="Arial" w:hAnsi="Arial" w:cs="Times New Roman"/>
      <w:kern w:val="36"/>
      <w:sz w:val="27"/>
      <w:szCs w:val="27"/>
      <w:lang w:val="nl-NL" w:eastAsia="nl-NL" w:bidi="ar-SA"/>
    </w:rPr>
  </w:style>
  <w:style w:type="numbering" w:customStyle="1" w:styleId="OpmaakprofielMetopsommingstekens1">
    <w:name w:val="Opmaakprofiel Met opsommingstekens1"/>
    <w:rsid w:val="00621234"/>
    <w:pPr>
      <w:numPr>
        <w:numId w:val="1"/>
      </w:numPr>
    </w:pPr>
  </w:style>
  <w:style w:type="paragraph" w:customStyle="1" w:styleId="Tabeltekstklein">
    <w:name w:val="Tabeltekst klein"/>
    <w:basedOn w:val="Standaard"/>
    <w:qFormat/>
    <w:rsid w:val="0070287D"/>
    <w:rPr>
      <w:kern w:val="36"/>
      <w:sz w:val="16"/>
      <w:szCs w:val="20"/>
    </w:rPr>
  </w:style>
  <w:style w:type="paragraph" w:customStyle="1" w:styleId="Subtitel">
    <w:name w:val="Subtitel"/>
    <w:basedOn w:val="Standaard"/>
    <w:qFormat/>
    <w:rsid w:val="00FE6716"/>
    <w:rPr>
      <w:noProof/>
      <w:color w:val="505150"/>
      <w:sz w:val="40"/>
      <w:szCs w:val="40"/>
    </w:rPr>
  </w:style>
  <w:style w:type="table" w:styleId="Lichtraster-accent1">
    <w:name w:val="Light Grid Accent 1"/>
    <w:basedOn w:val="Standaardtabel"/>
    <w:uiPriority w:val="62"/>
    <w:rsid w:val="004D0C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jstalinea">
    <w:name w:val="List Paragraph"/>
    <w:basedOn w:val="Standaard"/>
    <w:uiPriority w:val="34"/>
    <w:qFormat/>
    <w:rsid w:val="006C45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0" w:unhideWhenUsed="0" w:qFormat="1"/>
    <w:lsdException w:name="heading 3" w:locked="1" w:semiHidden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420CA"/>
    <w:rPr>
      <w:rFonts w:ascii="Trebuchet MS" w:hAnsi="Trebuchet MS" w:cs="Arial"/>
      <w:sz w:val="20"/>
    </w:rPr>
  </w:style>
  <w:style w:type="paragraph" w:styleId="Kop1">
    <w:name w:val="heading 1"/>
    <w:basedOn w:val="Standaard"/>
    <w:link w:val="Kop1Char"/>
    <w:uiPriority w:val="9"/>
    <w:qFormat/>
    <w:rsid w:val="00F201D1"/>
    <w:pPr>
      <w:shd w:val="clear" w:color="auto" w:fill="54B0EA"/>
      <w:spacing w:after="140" w:line="360" w:lineRule="auto"/>
      <w:ind w:right="-2" w:firstLine="142"/>
      <w:outlineLvl w:val="0"/>
    </w:pPr>
    <w:rPr>
      <w:rFonts w:cs="Times New Roman"/>
      <w:b/>
      <w:bCs/>
      <w:color w:val="FFFFFF" w:themeColor="background1"/>
      <w:kern w:val="36"/>
      <w:sz w:val="28"/>
      <w:szCs w:val="48"/>
    </w:rPr>
  </w:style>
  <w:style w:type="paragraph" w:styleId="Kop2">
    <w:name w:val="heading 2"/>
    <w:basedOn w:val="Kop1"/>
    <w:link w:val="Kop2Char"/>
    <w:uiPriority w:val="99"/>
    <w:qFormat/>
    <w:rsid w:val="007344BC"/>
    <w:pPr>
      <w:shd w:val="clear" w:color="auto" w:fill="FFFFFF" w:themeFill="background1"/>
      <w:spacing w:before="120" w:after="60"/>
      <w:outlineLvl w:val="1"/>
    </w:pPr>
    <w:rPr>
      <w:bCs w:val="0"/>
      <w:color w:val="54B0EA"/>
      <w:szCs w:val="36"/>
    </w:rPr>
  </w:style>
  <w:style w:type="paragraph" w:styleId="Kop3">
    <w:name w:val="heading 3"/>
    <w:basedOn w:val="Kop1"/>
    <w:link w:val="Kop3Char"/>
    <w:uiPriority w:val="99"/>
    <w:qFormat/>
    <w:rsid w:val="007344BC"/>
    <w:pPr>
      <w:shd w:val="clear" w:color="auto" w:fill="auto"/>
      <w:spacing w:before="120" w:after="60"/>
      <w:outlineLvl w:val="2"/>
    </w:pPr>
    <w:rPr>
      <w:bCs w:val="0"/>
      <w:color w:val="54B0EA"/>
      <w:sz w:val="24"/>
      <w:szCs w:val="27"/>
    </w:rPr>
  </w:style>
  <w:style w:type="paragraph" w:styleId="Kop4">
    <w:name w:val="heading 4"/>
    <w:basedOn w:val="Standaard"/>
    <w:next w:val="Standaard"/>
    <w:link w:val="Kop4Char"/>
    <w:uiPriority w:val="99"/>
    <w:qFormat/>
    <w:rsid w:val="008709CF"/>
    <w:pPr>
      <w:keepNext/>
      <w:keepLines/>
      <w:spacing w:before="120" w:after="60"/>
      <w:outlineLvl w:val="3"/>
    </w:pPr>
    <w:rPr>
      <w:rFonts w:cs="Times New Roman"/>
      <w:bCs/>
      <w:iCs/>
      <w:color w:val="54B0EA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locked/>
    <w:rsid w:val="00F201D1"/>
    <w:rPr>
      <w:rFonts w:ascii="Trebuchet MS" w:hAnsi="Trebuchet MS"/>
      <w:b/>
      <w:bCs/>
      <w:color w:val="FFFFFF" w:themeColor="background1"/>
      <w:kern w:val="36"/>
      <w:sz w:val="28"/>
      <w:szCs w:val="48"/>
      <w:shd w:val="clear" w:color="auto" w:fill="54B0EA"/>
    </w:rPr>
  </w:style>
  <w:style w:type="character" w:customStyle="1" w:styleId="Kop2Char">
    <w:name w:val="Kop 2 Char"/>
    <w:basedOn w:val="Standaardalinea-lettertype"/>
    <w:link w:val="Kop2"/>
    <w:uiPriority w:val="99"/>
    <w:locked/>
    <w:rsid w:val="007344BC"/>
    <w:rPr>
      <w:rFonts w:ascii="Trebuchet MS" w:hAnsi="Trebuchet MS"/>
      <w:b/>
      <w:color w:val="54B0EA"/>
      <w:kern w:val="36"/>
      <w:sz w:val="28"/>
      <w:szCs w:val="36"/>
      <w:shd w:val="clear" w:color="auto" w:fill="FFFFFF" w:themeFill="background1"/>
    </w:rPr>
  </w:style>
  <w:style w:type="character" w:customStyle="1" w:styleId="Kop3Char">
    <w:name w:val="Kop 3 Char"/>
    <w:basedOn w:val="Standaardalinea-lettertype"/>
    <w:link w:val="Kop3"/>
    <w:uiPriority w:val="99"/>
    <w:locked/>
    <w:rsid w:val="007344BC"/>
    <w:rPr>
      <w:rFonts w:ascii="Trebuchet MS" w:hAnsi="Trebuchet MS"/>
      <w:b/>
      <w:color w:val="54B0EA"/>
      <w:kern w:val="36"/>
      <w:sz w:val="24"/>
      <w:szCs w:val="27"/>
    </w:rPr>
  </w:style>
  <w:style w:type="character" w:customStyle="1" w:styleId="Kop4Char">
    <w:name w:val="Kop 4 Char"/>
    <w:basedOn w:val="Standaardalinea-lettertype"/>
    <w:link w:val="Kop4"/>
    <w:uiPriority w:val="99"/>
    <w:locked/>
    <w:rsid w:val="008709CF"/>
    <w:rPr>
      <w:rFonts w:asciiTheme="minorHAnsi" w:hAnsiTheme="minorHAnsi"/>
      <w:bCs/>
      <w:iCs/>
      <w:color w:val="54B0EA"/>
      <w:sz w:val="20"/>
    </w:rPr>
  </w:style>
  <w:style w:type="paragraph" w:customStyle="1" w:styleId="Opsomming">
    <w:name w:val="Opsomming"/>
    <w:basedOn w:val="Standaard"/>
    <w:uiPriority w:val="99"/>
    <w:rsid w:val="008709CF"/>
    <w:pPr>
      <w:numPr>
        <w:numId w:val="2"/>
      </w:numPr>
    </w:pPr>
    <w:rPr>
      <w:rFonts w:cs="Times New Roman"/>
      <w:kern w:val="36"/>
      <w:szCs w:val="27"/>
    </w:rPr>
  </w:style>
  <w:style w:type="paragraph" w:customStyle="1" w:styleId="Alinea">
    <w:name w:val="Alinea"/>
    <w:basedOn w:val="Standaard"/>
    <w:link w:val="AlineaChar"/>
    <w:uiPriority w:val="99"/>
    <w:rsid w:val="006C7E49"/>
    <w:pPr>
      <w:spacing w:before="120" w:after="60"/>
    </w:pPr>
    <w:rPr>
      <w:rFonts w:cs="Times New Roman"/>
      <w:kern w:val="36"/>
      <w:szCs w:val="27"/>
    </w:rPr>
  </w:style>
  <w:style w:type="paragraph" w:styleId="Koptekst">
    <w:name w:val="header"/>
    <w:basedOn w:val="Standaard"/>
    <w:link w:val="KoptekstChar"/>
    <w:uiPriority w:val="99"/>
    <w:rsid w:val="008709CF"/>
    <w:pPr>
      <w:tabs>
        <w:tab w:val="center" w:pos="4536"/>
        <w:tab w:val="right" w:pos="9072"/>
      </w:tabs>
    </w:pPr>
    <w:rPr>
      <w:rFonts w:cs="Times New Roman"/>
    </w:rPr>
  </w:style>
  <w:style w:type="character" w:customStyle="1" w:styleId="KoptekstChar">
    <w:name w:val="Koptekst Char"/>
    <w:basedOn w:val="Standaardalinea-lettertype"/>
    <w:link w:val="Koptekst"/>
    <w:uiPriority w:val="99"/>
    <w:locked/>
    <w:rsid w:val="008709CF"/>
    <w:rPr>
      <w:rFonts w:asciiTheme="minorHAnsi" w:hAnsiTheme="minorHAnsi"/>
      <w:sz w:val="20"/>
    </w:rPr>
  </w:style>
  <w:style w:type="paragraph" w:customStyle="1" w:styleId="mening">
    <w:name w:val="mening"/>
    <w:basedOn w:val="Alinea"/>
    <w:uiPriority w:val="99"/>
    <w:rsid w:val="008709CF"/>
    <w:rPr>
      <w:i/>
      <w:color w:val="BF0042"/>
    </w:rPr>
  </w:style>
  <w:style w:type="paragraph" w:styleId="Voettekst">
    <w:name w:val="footer"/>
    <w:basedOn w:val="Standaard"/>
    <w:link w:val="VoettekstChar"/>
    <w:uiPriority w:val="99"/>
    <w:rsid w:val="00AD5FE2"/>
    <w:pPr>
      <w:tabs>
        <w:tab w:val="center" w:pos="4536"/>
        <w:tab w:val="right" w:pos="9072"/>
      </w:tabs>
    </w:pPr>
    <w:rPr>
      <w:rFonts w:cs="Times New Roman"/>
      <w:color w:val="6E6E6E"/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locked/>
    <w:rsid w:val="00AD5FE2"/>
    <w:rPr>
      <w:rFonts w:asciiTheme="minorHAnsi" w:hAnsiTheme="minorHAnsi"/>
      <w:color w:val="6E6E6E"/>
      <w:sz w:val="16"/>
    </w:rPr>
  </w:style>
  <w:style w:type="paragraph" w:styleId="Ballontekst">
    <w:name w:val="Balloon Text"/>
    <w:basedOn w:val="Standaard"/>
    <w:link w:val="BallontekstChar"/>
    <w:uiPriority w:val="99"/>
    <w:semiHidden/>
    <w:rsid w:val="008B31D4"/>
    <w:rPr>
      <w:rFonts w:ascii="Tahoma" w:hAnsi="Tahoma" w:cs="Times New Roman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locked/>
    <w:rsid w:val="008B31D4"/>
    <w:rPr>
      <w:rFonts w:ascii="Tahoma" w:hAnsi="Tahoma" w:cs="Times New Roman"/>
      <w:sz w:val="16"/>
    </w:rPr>
  </w:style>
  <w:style w:type="character" w:styleId="Hyperlink">
    <w:name w:val="Hyperlink"/>
    <w:basedOn w:val="Standaardalinea-lettertype"/>
    <w:uiPriority w:val="99"/>
    <w:rsid w:val="00250CCC"/>
    <w:rPr>
      <w:rFonts w:ascii="Trebuchet MS" w:hAnsi="Trebuchet MS" w:cs="Times New Roman"/>
      <w:color w:val="000000"/>
      <w:u w:val="none"/>
    </w:rPr>
  </w:style>
  <w:style w:type="character" w:styleId="Tekstvantijdelijkeaanduiding">
    <w:name w:val="Placeholder Text"/>
    <w:basedOn w:val="Standaardalinea-lettertype"/>
    <w:uiPriority w:val="99"/>
    <w:semiHidden/>
    <w:rsid w:val="000E6093"/>
    <w:rPr>
      <w:rFonts w:cs="Times New Roman"/>
      <w:color w:val="808080"/>
    </w:rPr>
  </w:style>
  <w:style w:type="paragraph" w:customStyle="1" w:styleId="Documenttitel">
    <w:name w:val="Documenttitel"/>
    <w:basedOn w:val="Standaard"/>
    <w:uiPriority w:val="99"/>
    <w:rsid w:val="00FE6716"/>
    <w:rPr>
      <w:color w:val="54B0EA"/>
      <w:sz w:val="72"/>
    </w:rPr>
  </w:style>
  <w:style w:type="paragraph" w:styleId="Voetnoottekst">
    <w:name w:val="footnote text"/>
    <w:basedOn w:val="Standaard"/>
    <w:link w:val="VoetnoottekstChar"/>
    <w:uiPriority w:val="99"/>
    <w:semiHidden/>
    <w:rsid w:val="00793A56"/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locked/>
    <w:rsid w:val="00793A56"/>
    <w:rPr>
      <w:rFonts w:ascii="Arial" w:hAnsi="Arial" w:cs="Arial"/>
    </w:rPr>
  </w:style>
  <w:style w:type="character" w:styleId="Voetnootmarkering">
    <w:name w:val="footnote reference"/>
    <w:basedOn w:val="Standaardalinea-lettertype"/>
    <w:uiPriority w:val="99"/>
    <w:semiHidden/>
    <w:rsid w:val="00793A56"/>
    <w:rPr>
      <w:rFonts w:cs="Times New Roman"/>
      <w:vertAlign w:val="superscript"/>
    </w:rPr>
  </w:style>
  <w:style w:type="table" w:styleId="Tabelraster">
    <w:name w:val="Table Grid"/>
    <w:basedOn w:val="Standaardtabel"/>
    <w:uiPriority w:val="99"/>
    <w:rsid w:val="00B2663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ussenkop">
    <w:name w:val="Tussenkop"/>
    <w:basedOn w:val="Standaard"/>
    <w:uiPriority w:val="99"/>
    <w:rsid w:val="0000133C"/>
    <w:pPr>
      <w:spacing w:before="80"/>
    </w:pPr>
    <w:rPr>
      <w:b/>
    </w:rPr>
  </w:style>
  <w:style w:type="paragraph" w:customStyle="1" w:styleId="Onderschrift">
    <w:name w:val="Onderschrift"/>
    <w:basedOn w:val="Standaard"/>
    <w:uiPriority w:val="99"/>
    <w:rsid w:val="00B26630"/>
    <w:pPr>
      <w:spacing w:before="120"/>
    </w:pPr>
    <w:rPr>
      <w:i/>
      <w:sz w:val="18"/>
    </w:rPr>
  </w:style>
  <w:style w:type="paragraph" w:styleId="Inhopg1">
    <w:name w:val="toc 1"/>
    <w:basedOn w:val="Standaard"/>
    <w:next w:val="Standaard"/>
    <w:autoRedefine/>
    <w:uiPriority w:val="39"/>
    <w:locked/>
    <w:rsid w:val="002522EC"/>
  </w:style>
  <w:style w:type="paragraph" w:styleId="Inhopg2">
    <w:name w:val="toc 2"/>
    <w:basedOn w:val="Standaard"/>
    <w:next w:val="Standaard"/>
    <w:autoRedefine/>
    <w:uiPriority w:val="39"/>
    <w:locked/>
    <w:rsid w:val="002522EC"/>
    <w:pPr>
      <w:ind w:left="200"/>
    </w:pPr>
  </w:style>
  <w:style w:type="paragraph" w:styleId="Citaat">
    <w:name w:val="Quote"/>
    <w:basedOn w:val="Standaard"/>
    <w:next w:val="Standaard"/>
    <w:link w:val="CitaatChar"/>
    <w:uiPriority w:val="99"/>
    <w:qFormat/>
    <w:rsid w:val="00A60618"/>
    <w:rPr>
      <w:i/>
      <w:iCs/>
      <w:color w:val="000000"/>
      <w:szCs w:val="20"/>
    </w:rPr>
  </w:style>
  <w:style w:type="character" w:customStyle="1" w:styleId="CitaatChar">
    <w:name w:val="Citaat Char"/>
    <w:basedOn w:val="Standaardalinea-lettertype"/>
    <w:link w:val="Citaat"/>
    <w:uiPriority w:val="99"/>
    <w:locked/>
    <w:rsid w:val="00A60618"/>
    <w:rPr>
      <w:rFonts w:ascii="Arial" w:hAnsi="Arial" w:cs="Arial"/>
      <w:i/>
      <w:iCs/>
      <w:color w:val="000000"/>
      <w:lang w:val="nl-NL" w:eastAsia="nl-NL" w:bidi="ar-SA"/>
    </w:rPr>
  </w:style>
  <w:style w:type="character" w:styleId="Verwijzingopmerking">
    <w:name w:val="annotation reference"/>
    <w:basedOn w:val="Standaardalinea-lettertype"/>
    <w:uiPriority w:val="99"/>
    <w:semiHidden/>
    <w:rsid w:val="002F3D5E"/>
    <w:rPr>
      <w:rFonts w:cs="Times New Roman"/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rsid w:val="002F3D5E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locked/>
    <w:rPr>
      <w:rFonts w:ascii="Arial" w:hAnsi="Arial" w:cs="Arial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rsid w:val="002F3D5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locked/>
    <w:rPr>
      <w:rFonts w:ascii="Arial" w:hAnsi="Arial" w:cs="Arial"/>
      <w:b/>
      <w:bCs/>
      <w:sz w:val="20"/>
      <w:szCs w:val="20"/>
    </w:rPr>
  </w:style>
  <w:style w:type="paragraph" w:customStyle="1" w:styleId="Nummering">
    <w:name w:val="Nummering"/>
    <w:basedOn w:val="Standaard"/>
    <w:uiPriority w:val="99"/>
    <w:rsid w:val="00922A9E"/>
    <w:pPr>
      <w:numPr>
        <w:numId w:val="15"/>
      </w:numPr>
    </w:pPr>
    <w:rPr>
      <w:rFonts w:ascii="Calibri" w:hAnsi="Calibri" w:cs="Times New Roman"/>
      <w:szCs w:val="24"/>
    </w:rPr>
  </w:style>
  <w:style w:type="character" w:customStyle="1" w:styleId="AlineaChar">
    <w:name w:val="Alinea Char"/>
    <w:basedOn w:val="Standaardalinea-lettertype"/>
    <w:link w:val="Alinea"/>
    <w:uiPriority w:val="99"/>
    <w:locked/>
    <w:rsid w:val="00421436"/>
    <w:rPr>
      <w:rFonts w:ascii="Arial" w:hAnsi="Arial" w:cs="Times New Roman"/>
      <w:kern w:val="36"/>
      <w:sz w:val="27"/>
      <w:szCs w:val="27"/>
      <w:lang w:val="nl-NL" w:eastAsia="nl-NL" w:bidi="ar-SA"/>
    </w:rPr>
  </w:style>
  <w:style w:type="numbering" w:customStyle="1" w:styleId="OpmaakprofielMetopsommingstekens1">
    <w:name w:val="Opmaakprofiel Met opsommingstekens1"/>
    <w:rsid w:val="00621234"/>
    <w:pPr>
      <w:numPr>
        <w:numId w:val="1"/>
      </w:numPr>
    </w:pPr>
  </w:style>
  <w:style w:type="paragraph" w:customStyle="1" w:styleId="Tabeltekstklein">
    <w:name w:val="Tabeltekst klein"/>
    <w:basedOn w:val="Standaard"/>
    <w:qFormat/>
    <w:rsid w:val="0070287D"/>
    <w:rPr>
      <w:kern w:val="36"/>
      <w:sz w:val="16"/>
      <w:szCs w:val="20"/>
    </w:rPr>
  </w:style>
  <w:style w:type="paragraph" w:customStyle="1" w:styleId="Subtitel">
    <w:name w:val="Subtitel"/>
    <w:basedOn w:val="Standaard"/>
    <w:qFormat/>
    <w:rsid w:val="00FE6716"/>
    <w:rPr>
      <w:noProof/>
      <w:color w:val="505150"/>
      <w:sz w:val="40"/>
      <w:szCs w:val="40"/>
    </w:rPr>
  </w:style>
  <w:style w:type="table" w:styleId="Lichtraster-accent1">
    <w:name w:val="Light Grid Accent 1"/>
    <w:basedOn w:val="Standaardtabel"/>
    <w:uiPriority w:val="62"/>
    <w:rsid w:val="004D0C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jstalinea">
    <w:name w:val="List Paragraph"/>
    <w:basedOn w:val="Standaard"/>
    <w:uiPriority w:val="34"/>
    <w:qFormat/>
    <w:rsid w:val="006C4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.witteveen\AppData\Local\Microsoft\Windows\Temporary%20Internet%20Files\Content.Outlook\1MUDDTMW\Tek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8822751-3BDB-4B14-B91C-A45D93295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Tekst.dotx</Template>
  <TotalTime>17</TotalTime>
  <Pages>7</Pages>
  <Words>1195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ISZF</Company>
  <LinksUpToDate>false</LinksUpToDate>
  <CharactersWithSpaces>7753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 Witteveen</dc:creator>
  <cp:lastModifiedBy>Eduard Witteveen</cp:lastModifiedBy>
  <cp:revision>12</cp:revision>
  <cp:lastPrinted>2011-12-09T15:03:00Z</cp:lastPrinted>
  <dcterms:created xsi:type="dcterms:W3CDTF">2018-06-26T13:21:00Z</dcterms:created>
  <dcterms:modified xsi:type="dcterms:W3CDTF">2020-03-18T08:59:00Z</dcterms:modified>
</cp:coreProperties>
</file>